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A4938" w14:textId="27A45610" w:rsidR="00540BEA" w:rsidRDefault="008629F4" w:rsidP="00540BEA">
      <w:pPr>
        <w:jc w:val="center"/>
        <w:rPr>
          <w:b/>
          <w:color w:val="800080"/>
          <w:szCs w:val="24"/>
        </w:rPr>
      </w:pPr>
      <w:r>
        <w:rPr>
          <w:b/>
          <w:color w:val="800080"/>
          <w:szCs w:val="24"/>
        </w:rPr>
        <w:t>Final Runners</w:t>
      </w:r>
    </w:p>
    <w:p w14:paraId="2BA7B061" w14:textId="77777777" w:rsidR="004266D5" w:rsidRDefault="00540BEA" w:rsidP="00540BEA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5B263435" w14:textId="77777777" w:rsidR="00540BEA" w:rsidRDefault="00540BEA" w:rsidP="00540BEA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97F6774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3ADAD38" w14:textId="77777777" w:rsidR="004266D5" w:rsidRPr="00B6236C" w:rsidRDefault="005A6D89" w:rsidP="00540BEA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="004266D5"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18DB20A0" w14:textId="3546594D" w:rsidR="004266D5" w:rsidRPr="00B6236C" w:rsidRDefault="008629F4" w:rsidP="00540BEA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4266D5" w:rsidRPr="00B6236C" w14:paraId="2FB2EF2B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7B09201" w14:textId="77777777" w:rsidR="004266D5" w:rsidRPr="00B6236C" w:rsidRDefault="004266D5" w:rsidP="00540BEA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Pr="00B6236C">
              <w:rPr>
                <w:i w:val="0"/>
                <w:szCs w:val="18"/>
              </w:rPr>
              <w:t>MM/DD/YYYY)</w:t>
            </w:r>
          </w:p>
        </w:tc>
        <w:tc>
          <w:tcPr>
            <w:tcW w:w="3060" w:type="dxa"/>
          </w:tcPr>
          <w:p w14:paraId="6BDDE110" w14:textId="713C3022" w:rsidR="004266D5" w:rsidRPr="00B6236C" w:rsidRDefault="008629F4" w:rsidP="00540BEA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09/09/2020</w:t>
            </w:r>
          </w:p>
        </w:tc>
        <w:tc>
          <w:tcPr>
            <w:tcW w:w="1800" w:type="dxa"/>
            <w:shd w:val="pct12" w:color="auto" w:fill="FFFFFF"/>
          </w:tcPr>
          <w:p w14:paraId="3A102590" w14:textId="77777777" w:rsidR="004266D5" w:rsidRPr="00B6236C" w:rsidRDefault="00D1263A" w:rsidP="00540BEA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7DDDCE" w14:textId="11E00487" w:rsidR="004266D5" w:rsidRPr="00B6236C" w:rsidRDefault="008629F4" w:rsidP="00540BEA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8.30 PM</w:t>
            </w:r>
          </w:p>
        </w:tc>
      </w:tr>
      <w:tr w:rsidR="004266D5" w:rsidRPr="00B6236C" w14:paraId="0DC7D43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E8E1B76" w14:textId="77777777" w:rsidR="004266D5" w:rsidRPr="00B6236C" w:rsidRDefault="00C6291B" w:rsidP="00540BEA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2CC06BB7" w14:textId="77777777" w:rsidR="004266D5" w:rsidRPr="00B6236C" w:rsidRDefault="004266D5" w:rsidP="00540BEA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6CF10A0B" w14:textId="77777777" w:rsidR="004266D5" w:rsidRPr="00B6236C" w:rsidRDefault="00D1263A" w:rsidP="00540BEA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761B3B88" w14:textId="5604968A" w:rsidR="004266D5" w:rsidRPr="00B6236C" w:rsidRDefault="008629F4" w:rsidP="00540BEA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4624BC36" w14:textId="77777777" w:rsidR="004266D5" w:rsidRPr="00B6236C" w:rsidRDefault="004266D5" w:rsidP="00540BEA">
      <w:pPr>
        <w:jc w:val="center"/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337A246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A553DFC" w14:textId="77777777" w:rsidR="004266D5" w:rsidRPr="00B6236C" w:rsidRDefault="004266D5" w:rsidP="00540BEA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5C60084E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57918B3" w14:textId="77777777" w:rsidR="004266D5" w:rsidRDefault="008629F4" w:rsidP="00540BEA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General Introduction</w:t>
            </w:r>
          </w:p>
          <w:p w14:paraId="0ED9AD82" w14:textId="77777777" w:rsidR="00F414D6" w:rsidRDefault="00F414D6" w:rsidP="00540BEA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Team name Selection</w:t>
            </w:r>
          </w:p>
          <w:p w14:paraId="085913FA" w14:textId="375E0034" w:rsidR="00F414D6" w:rsidRPr="00B6236C" w:rsidRDefault="00F414D6" w:rsidP="00540BEA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Meeting Platform Selection</w:t>
            </w:r>
          </w:p>
        </w:tc>
      </w:tr>
    </w:tbl>
    <w:p w14:paraId="6B2B88CB" w14:textId="77777777" w:rsidR="004266D5" w:rsidRPr="00B6236C" w:rsidRDefault="004266D5" w:rsidP="00540BEA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4266D5" w:rsidRPr="00B6236C" w14:paraId="28167500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02BB6F5" w14:textId="77777777" w:rsidR="004266D5" w:rsidRPr="00B6236C" w:rsidRDefault="004266D5" w:rsidP="00540BEA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</w:p>
        </w:tc>
      </w:tr>
      <w:tr w:rsidR="00771456" w:rsidRPr="00B6236C" w14:paraId="39F7F2B0" w14:textId="77777777" w:rsidTr="0077145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009349FC" w14:textId="77777777" w:rsidR="00771456" w:rsidRPr="00B6236C" w:rsidRDefault="00771456" w:rsidP="00540BEA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2D8A0743" w14:textId="77777777" w:rsidR="00771456" w:rsidRPr="00B6236C" w:rsidRDefault="00771456" w:rsidP="00540BEA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23457075" w14:textId="77777777" w:rsidR="00771456" w:rsidRPr="00B6236C" w:rsidRDefault="00771456" w:rsidP="00540BEA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771456" w:rsidRPr="00B6236C" w14:paraId="52ABC9F0" w14:textId="77777777" w:rsidTr="0077145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261247" w14:textId="5F6C6C7C" w:rsidR="00771456" w:rsidRPr="00B6236C" w:rsidRDefault="008629F4" w:rsidP="00540BEA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98291F" w14:textId="56E7ADC6" w:rsidR="00771456" w:rsidRPr="00B6236C" w:rsidRDefault="008623C9" w:rsidP="00540BEA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Not decided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36E89DD" w14:textId="392BBEBE" w:rsidR="00771456" w:rsidRPr="00B6236C" w:rsidRDefault="008629F4" w:rsidP="008629F4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771456" w:rsidRPr="00B6236C" w14:paraId="591171FF" w14:textId="77777777" w:rsidTr="0077145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6ED02F" w14:textId="4BCAAAB7" w:rsidR="00771456" w:rsidRPr="00B6236C" w:rsidRDefault="008629F4" w:rsidP="00540BEA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35664D" w14:textId="48FA2FCB" w:rsidR="00771456" w:rsidRPr="00B6236C" w:rsidRDefault="008623C9" w:rsidP="00540BEA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Not decided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4A27FE6" w14:textId="459E6CF9" w:rsidR="00771456" w:rsidRPr="00B6236C" w:rsidRDefault="008629F4" w:rsidP="00540BEA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771456" w:rsidRPr="00B6236C" w14:paraId="406E0C59" w14:textId="77777777" w:rsidTr="0077145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4F1C81" w14:textId="42F85466" w:rsidR="00771456" w:rsidRPr="00B6236C" w:rsidRDefault="008629F4" w:rsidP="00540BEA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jt5268i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0544AD" w14:textId="410862C7" w:rsidR="00771456" w:rsidRPr="00B6236C" w:rsidRDefault="008623C9" w:rsidP="00540BEA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Not decided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8286315" w14:textId="257AC344" w:rsidR="00771456" w:rsidRPr="00B6236C" w:rsidRDefault="008623C9" w:rsidP="00540BEA">
            <w:pPr>
              <w:pStyle w:val="CovFormText"/>
              <w:jc w:val="center"/>
              <w:rPr>
                <w:szCs w:val="18"/>
              </w:rPr>
            </w:pPr>
            <w:r w:rsidRPr="008623C9">
              <w:rPr>
                <w:szCs w:val="18"/>
              </w:rPr>
              <w:t>1000499@daffodil.ac</w:t>
            </w:r>
          </w:p>
        </w:tc>
      </w:tr>
      <w:tr w:rsidR="00771456" w:rsidRPr="00B6236C" w14:paraId="5606C69D" w14:textId="77777777" w:rsidTr="0077145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8DC8594" w14:textId="6EA6F793" w:rsidR="00771456" w:rsidRPr="00B6236C" w:rsidRDefault="00771456" w:rsidP="00540BEA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EFD510A" w14:textId="7732B06B" w:rsidR="00771456" w:rsidRPr="00B6236C" w:rsidRDefault="00771456" w:rsidP="00540BEA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71AB10A" w14:textId="7BFEC0AD" w:rsidR="00771456" w:rsidRPr="00B6236C" w:rsidRDefault="00771456" w:rsidP="008623C9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5CFE6A26" w14:textId="77777777" w:rsidR="004266D5" w:rsidRPr="00B6236C" w:rsidRDefault="004266D5" w:rsidP="00540BEA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4266D5" w:rsidRPr="00B6236C" w14:paraId="1EFA6AF4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73B09F9" w14:textId="77777777" w:rsidR="004266D5" w:rsidRPr="00B6236C" w:rsidRDefault="004266D5" w:rsidP="00540BEA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771456" w:rsidRPr="00B6236C" w14:paraId="245E9C53" w14:textId="77777777" w:rsidTr="00771456">
        <w:trPr>
          <w:cantSplit/>
        </w:trPr>
        <w:tc>
          <w:tcPr>
            <w:tcW w:w="6300" w:type="dxa"/>
            <w:shd w:val="pct12" w:color="auto" w:fill="FFFFFF"/>
          </w:tcPr>
          <w:p w14:paraId="07E5CFC9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14:paraId="16610DE4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771456" w:rsidRPr="00B6236C" w14:paraId="2C7E1DB6" w14:textId="77777777" w:rsidTr="00771456">
        <w:trPr>
          <w:cantSplit/>
        </w:trPr>
        <w:tc>
          <w:tcPr>
            <w:tcW w:w="6300" w:type="dxa"/>
          </w:tcPr>
          <w:p w14:paraId="5C9FF457" w14:textId="10BB9697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General Introduction</w:t>
            </w:r>
          </w:p>
        </w:tc>
        <w:tc>
          <w:tcPr>
            <w:tcW w:w="3780" w:type="dxa"/>
          </w:tcPr>
          <w:p w14:paraId="7F6DA5C9" w14:textId="3CAF2C54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 minutes</w:t>
            </w:r>
          </w:p>
        </w:tc>
      </w:tr>
      <w:tr w:rsidR="00771456" w:rsidRPr="00B6236C" w14:paraId="7C39E340" w14:textId="77777777" w:rsidTr="00771456">
        <w:trPr>
          <w:cantSplit/>
        </w:trPr>
        <w:tc>
          <w:tcPr>
            <w:tcW w:w="6300" w:type="dxa"/>
          </w:tcPr>
          <w:p w14:paraId="7D46952C" w14:textId="255E7496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Team Name Selection</w:t>
            </w:r>
          </w:p>
        </w:tc>
        <w:tc>
          <w:tcPr>
            <w:tcW w:w="3780" w:type="dxa"/>
          </w:tcPr>
          <w:p w14:paraId="17D5B2D2" w14:textId="70378CBC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 minutes</w:t>
            </w:r>
          </w:p>
        </w:tc>
      </w:tr>
      <w:tr w:rsidR="00771456" w:rsidRPr="00B6236C" w14:paraId="2489ACAB" w14:textId="77777777" w:rsidTr="00771456">
        <w:trPr>
          <w:cantSplit/>
        </w:trPr>
        <w:tc>
          <w:tcPr>
            <w:tcW w:w="6300" w:type="dxa"/>
          </w:tcPr>
          <w:p w14:paraId="53CFFA98" w14:textId="1B10B8BA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Meeting Platform Selection</w:t>
            </w:r>
          </w:p>
        </w:tc>
        <w:tc>
          <w:tcPr>
            <w:tcW w:w="3780" w:type="dxa"/>
          </w:tcPr>
          <w:p w14:paraId="6CCD8C3B" w14:textId="35E1A5F3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771456" w:rsidRPr="00B6236C" w14:paraId="7E61C6B4" w14:textId="77777777" w:rsidTr="00771456">
        <w:trPr>
          <w:cantSplit/>
        </w:trPr>
        <w:tc>
          <w:tcPr>
            <w:tcW w:w="6300" w:type="dxa"/>
          </w:tcPr>
          <w:p w14:paraId="50B1F210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</w:tcPr>
          <w:p w14:paraId="55A036C3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0810EEDD" w14:textId="77777777" w:rsidR="004266D5" w:rsidRPr="00B6236C" w:rsidRDefault="004266D5" w:rsidP="00540BEA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527B5C" w:rsidRPr="00B6236C" w14:paraId="312BBA9D" w14:textId="77777777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0CA85759" w14:textId="77777777" w:rsidR="00527B5C" w:rsidRPr="00B6236C" w:rsidRDefault="00527B5C" w:rsidP="00540BEA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771456" w:rsidRPr="00B6236C" w14:paraId="4679F512" w14:textId="77777777" w:rsidTr="00771456">
        <w:trPr>
          <w:cantSplit/>
        </w:trPr>
        <w:tc>
          <w:tcPr>
            <w:tcW w:w="2790" w:type="dxa"/>
            <w:shd w:val="pct12" w:color="auto" w:fill="FFFFFF"/>
          </w:tcPr>
          <w:p w14:paraId="75A2E53C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05412497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2F2556A6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771456" w:rsidRPr="00B6236C" w14:paraId="3C1C49DA" w14:textId="77777777" w:rsidTr="0077145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B9A6A" w14:textId="0D128CA4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Group Introduction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B1FBD68" w14:textId="02D51200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Each members introduced themeselves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BB22403" w14:textId="2CF0EA28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No Actions were taken</w:t>
            </w:r>
          </w:p>
        </w:tc>
      </w:tr>
      <w:tr w:rsidR="00771456" w:rsidRPr="00B6236C" w14:paraId="09BC155B" w14:textId="77777777" w:rsidTr="0077145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A03F8" w14:textId="1CC10253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Team Name Selection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686F76B" w14:textId="0A9524B0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Several Name were proposed by all members</w:t>
            </w:r>
            <w:r w:rsidR="00F414D6">
              <w:rPr>
                <w:szCs w:val="18"/>
              </w:rPr>
              <w:t>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2CE91CC" w14:textId="1A74802C" w:rsidR="00771456" w:rsidRPr="00B6236C" w:rsidRDefault="00F414D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 voting was followed to select the name and Final Runners was selected as group name.</w:t>
            </w:r>
          </w:p>
        </w:tc>
      </w:tr>
      <w:tr w:rsidR="00771456" w:rsidRPr="00B6236C" w14:paraId="62A6105F" w14:textId="77777777" w:rsidTr="0077145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8BFA29" w14:textId="2D4CBE1C" w:rsidR="00771456" w:rsidRPr="00B6236C" w:rsidRDefault="00F414D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All group meeting holding platform selection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808AFEB" w14:textId="3D00D141" w:rsidR="00771456" w:rsidRPr="00B6236C" w:rsidRDefault="00F414D6" w:rsidP="00F414D6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Since the gorup will be working remotely from each house all meetings will be done through online platforms. 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7FA7874" w14:textId="77777777" w:rsidR="00771456" w:rsidRDefault="00F414D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Messager was selcted for Group audio meeting.</w:t>
            </w:r>
          </w:p>
          <w:p w14:paraId="5051869D" w14:textId="77C51336" w:rsidR="00F414D6" w:rsidRPr="00B6236C" w:rsidRDefault="00F414D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Google Meet was selected for video conferience.</w:t>
            </w:r>
          </w:p>
        </w:tc>
      </w:tr>
      <w:tr w:rsidR="00771456" w:rsidRPr="00B6236C" w14:paraId="4A7366F4" w14:textId="77777777" w:rsidTr="0077145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7CEF677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79D1E08F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03A0CA09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48417482" w14:textId="77777777" w:rsidR="004D42BB" w:rsidRDefault="004D42BB" w:rsidP="00540BEA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771456" w:rsidRPr="006B4126" w14:paraId="5D60083E" w14:textId="77777777" w:rsidTr="00D70ECF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121F7F36" w14:textId="77777777" w:rsidR="00771456" w:rsidRPr="006B4126" w:rsidRDefault="00771456" w:rsidP="00771456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771456" w:rsidRPr="006B4126" w14:paraId="473995A2" w14:textId="77777777" w:rsidTr="00D70ECF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8291341" w14:textId="77777777" w:rsidR="00771456" w:rsidRPr="006B4126" w:rsidRDefault="00771456" w:rsidP="00D70ECF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4918F" w14:textId="028103D9" w:rsidR="00771456" w:rsidRPr="006B4126" w:rsidRDefault="00F414D6" w:rsidP="00D70ECF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09/11/2020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7E0F8D5" w14:textId="77777777" w:rsidR="00771456" w:rsidRPr="006B4126" w:rsidRDefault="00771456" w:rsidP="00D70ECF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6F426" w14:textId="40DDAEA0" w:rsidR="00771456" w:rsidRPr="006B4126" w:rsidRDefault="00F414D6" w:rsidP="00D70ECF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8.30pm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1C11784" w14:textId="77777777" w:rsidR="00771456" w:rsidRPr="006B4126" w:rsidRDefault="00771456" w:rsidP="00D70ECF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00842" w14:textId="5EDF445F" w:rsidR="00771456" w:rsidRPr="006B4126" w:rsidRDefault="00F414D6" w:rsidP="00D70ECF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771456" w:rsidRPr="006B4126" w14:paraId="1B060DA0" w14:textId="77777777" w:rsidTr="00D70EC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72E3089" w14:textId="77777777" w:rsidR="00771456" w:rsidRPr="006B4126" w:rsidRDefault="00771456" w:rsidP="00D70ECF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8B297" w14:textId="256D0B01" w:rsidR="00771456" w:rsidRPr="006B4126" w:rsidRDefault="00F414D6" w:rsidP="00D70ECF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Group Members role Selection</w:t>
            </w:r>
          </w:p>
          <w:p w14:paraId="72B814E2" w14:textId="77777777" w:rsidR="00771456" w:rsidRPr="006B4126" w:rsidRDefault="00771456" w:rsidP="00D70ECF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</w:p>
        </w:tc>
      </w:tr>
    </w:tbl>
    <w:p w14:paraId="52457FC7" w14:textId="77777777" w:rsidR="00771456" w:rsidRDefault="00771456" w:rsidP="00771456">
      <w:pPr>
        <w:pStyle w:val="Footer"/>
        <w:tabs>
          <w:tab w:val="clear" w:pos="4320"/>
          <w:tab w:val="clear" w:pos="8640"/>
        </w:tabs>
        <w:jc w:val="center"/>
      </w:pPr>
    </w:p>
    <w:p w14:paraId="54235919" w14:textId="77777777" w:rsidR="00731E55" w:rsidRDefault="00771456" w:rsidP="00731E55">
      <w:pPr>
        <w:jc w:val="center"/>
        <w:rPr>
          <w:b/>
          <w:color w:val="800080"/>
          <w:szCs w:val="24"/>
        </w:rPr>
      </w:pPr>
      <w:r>
        <w:lastRenderedPageBreak/>
        <w:t xml:space="preserve"> </w:t>
      </w:r>
      <w:r w:rsidR="00731E55">
        <w:rPr>
          <w:b/>
          <w:color w:val="800080"/>
          <w:szCs w:val="24"/>
        </w:rPr>
        <w:t>Final Runners</w:t>
      </w:r>
    </w:p>
    <w:p w14:paraId="6B1DF350" w14:textId="77777777" w:rsidR="00731E55" w:rsidRDefault="00731E55" w:rsidP="00731E55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770C3F17" w14:textId="77777777" w:rsidR="00731E55" w:rsidRDefault="00731E55" w:rsidP="00731E55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731E55" w:rsidRPr="00B6236C" w14:paraId="2BC9C697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BDD5F73" w14:textId="77777777" w:rsidR="00731E55" w:rsidRPr="00B6236C" w:rsidRDefault="00731E55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6A38F9F" w14:textId="77777777" w:rsidR="00731E55" w:rsidRPr="00B6236C" w:rsidRDefault="00731E55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731E55" w:rsidRPr="00B6236C" w14:paraId="1E293D25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D4640C" w14:textId="77777777" w:rsidR="00731E55" w:rsidRPr="00B6236C" w:rsidRDefault="00731E55" w:rsidP="00EA4891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Pr="00B6236C">
              <w:rPr>
                <w:i w:val="0"/>
                <w:szCs w:val="18"/>
              </w:rPr>
              <w:t>MM/DD/YYYY)</w:t>
            </w:r>
          </w:p>
        </w:tc>
        <w:tc>
          <w:tcPr>
            <w:tcW w:w="3060" w:type="dxa"/>
          </w:tcPr>
          <w:p w14:paraId="4D0F0E5B" w14:textId="3B0B0519" w:rsidR="00731E55" w:rsidRPr="00B6236C" w:rsidRDefault="00731E55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</w:t>
            </w:r>
            <w:r w:rsidR="001538A8">
              <w:rPr>
                <w:i w:val="0"/>
                <w:szCs w:val="18"/>
              </w:rPr>
              <w:t>11</w:t>
            </w:r>
            <w:r>
              <w:rPr>
                <w:i w:val="0"/>
                <w:szCs w:val="18"/>
              </w:rPr>
              <w:t>/2020</w:t>
            </w:r>
          </w:p>
        </w:tc>
        <w:tc>
          <w:tcPr>
            <w:tcW w:w="1800" w:type="dxa"/>
            <w:shd w:val="pct12" w:color="auto" w:fill="FFFFFF"/>
          </w:tcPr>
          <w:p w14:paraId="55A68569" w14:textId="77777777" w:rsidR="00731E55" w:rsidRPr="00B6236C" w:rsidRDefault="00731E55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7058EA81" w14:textId="77777777" w:rsidR="00731E55" w:rsidRPr="00B6236C" w:rsidRDefault="00731E55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8.30 PM</w:t>
            </w:r>
          </w:p>
        </w:tc>
      </w:tr>
      <w:tr w:rsidR="00731E55" w:rsidRPr="00B6236C" w14:paraId="508A757C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F1B65AC" w14:textId="77777777" w:rsidR="00731E55" w:rsidRPr="00B6236C" w:rsidRDefault="00731E55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491837EC" w14:textId="77777777" w:rsidR="00731E55" w:rsidRPr="00B6236C" w:rsidRDefault="00731E55" w:rsidP="00EA4891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41263AAA" w14:textId="77777777" w:rsidR="00731E55" w:rsidRPr="00B6236C" w:rsidRDefault="00731E55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72A5751B" w14:textId="77777777" w:rsidR="00731E55" w:rsidRPr="00B6236C" w:rsidRDefault="00731E55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6AC9E671" w14:textId="77777777" w:rsidR="00731E55" w:rsidRPr="00B6236C" w:rsidRDefault="00731E55" w:rsidP="00731E55">
      <w:pPr>
        <w:jc w:val="center"/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31E55" w:rsidRPr="00B6236C" w14:paraId="67315EE1" w14:textId="77777777" w:rsidTr="00EA4891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5E9A796E" w14:textId="77777777" w:rsidR="00731E55" w:rsidRPr="00B6236C" w:rsidRDefault="00731E55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731E55" w:rsidRPr="00B6236C" w14:paraId="1D2F31D4" w14:textId="77777777" w:rsidTr="00EA4891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36ED006" w14:textId="2160E44A" w:rsidR="00731E55" w:rsidRPr="001538A8" w:rsidRDefault="001538A8" w:rsidP="001538A8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Group Members role Selection</w:t>
            </w:r>
          </w:p>
        </w:tc>
      </w:tr>
    </w:tbl>
    <w:p w14:paraId="3697411C" w14:textId="77777777" w:rsidR="00731E55" w:rsidRPr="00B6236C" w:rsidRDefault="00731E55" w:rsidP="00731E55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731E55" w:rsidRPr="00B6236C" w14:paraId="7CD2F029" w14:textId="77777777" w:rsidTr="00EA4891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63A99C02" w14:textId="77777777" w:rsidR="00731E55" w:rsidRPr="00B6236C" w:rsidRDefault="00731E55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731E55" w:rsidRPr="00B6236C" w14:paraId="363D46B9" w14:textId="77777777" w:rsidTr="00EA4891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43544344" w14:textId="77777777" w:rsidR="00731E55" w:rsidRPr="00B6236C" w:rsidRDefault="00731E55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12A5509D" w14:textId="77777777" w:rsidR="00731E55" w:rsidRPr="00B6236C" w:rsidRDefault="00731E55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6B124065" w14:textId="77777777" w:rsidR="00731E55" w:rsidRPr="00B6236C" w:rsidRDefault="00731E55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731E55" w:rsidRPr="00B6236C" w14:paraId="296C2C1E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CEED90" w14:textId="77777777" w:rsidR="00731E55" w:rsidRPr="00B6236C" w:rsidRDefault="00731E55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7C9CA9" w14:textId="23007278" w:rsidR="00731E55" w:rsidRPr="00B6236C" w:rsidRDefault="001538A8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F92AFBA" w14:textId="77777777" w:rsidR="00731E55" w:rsidRPr="00B6236C" w:rsidRDefault="00731E55" w:rsidP="00EA4891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731E55" w:rsidRPr="00B6236C" w14:paraId="75525761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E5418F" w14:textId="77777777" w:rsidR="00731E55" w:rsidRPr="00B6236C" w:rsidRDefault="00731E55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10C971" w14:textId="4018AC76" w:rsidR="00731E55" w:rsidRPr="00B6236C" w:rsidRDefault="001538A8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0CBA43" w14:textId="77777777" w:rsidR="00731E55" w:rsidRPr="00B6236C" w:rsidRDefault="00731E55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731E55" w:rsidRPr="00B6236C" w14:paraId="0D02D15C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EF2988" w14:textId="77777777" w:rsidR="00731E55" w:rsidRPr="00B6236C" w:rsidRDefault="00731E55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jt5268i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194C01" w14:textId="228839BD" w:rsidR="00731E55" w:rsidRPr="00B6236C" w:rsidRDefault="001538A8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85971B" w14:textId="77777777" w:rsidR="00731E55" w:rsidRPr="00B6236C" w:rsidRDefault="00731E55" w:rsidP="00EA4891">
            <w:pPr>
              <w:pStyle w:val="CovFormText"/>
              <w:jc w:val="center"/>
              <w:rPr>
                <w:szCs w:val="18"/>
              </w:rPr>
            </w:pPr>
            <w:r w:rsidRPr="008623C9">
              <w:rPr>
                <w:szCs w:val="18"/>
              </w:rPr>
              <w:t>1000499@daffodil.ac</w:t>
            </w:r>
          </w:p>
        </w:tc>
      </w:tr>
      <w:tr w:rsidR="00731E55" w:rsidRPr="00B6236C" w14:paraId="18F1FB83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0267523" w14:textId="4D02F6AD" w:rsidR="00731E55" w:rsidRPr="00B6236C" w:rsidRDefault="00731E55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E689AD4" w14:textId="1380BDED" w:rsidR="00731E55" w:rsidRPr="00B6236C" w:rsidRDefault="00731E55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2E088C10" w14:textId="1674A23D" w:rsidR="00731E55" w:rsidRPr="00B6236C" w:rsidRDefault="00731E55" w:rsidP="00EA4891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164A7ED3" w14:textId="77777777" w:rsidR="00731E55" w:rsidRPr="00B6236C" w:rsidRDefault="00731E55" w:rsidP="00731E55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731E55" w:rsidRPr="00B6236C" w14:paraId="1044D6E1" w14:textId="77777777" w:rsidTr="00EA4891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42F01AE7" w14:textId="77777777" w:rsidR="00731E55" w:rsidRPr="00B6236C" w:rsidRDefault="00731E55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731E55" w:rsidRPr="00B6236C" w14:paraId="01EC694C" w14:textId="77777777" w:rsidTr="00EA4891">
        <w:trPr>
          <w:cantSplit/>
        </w:trPr>
        <w:tc>
          <w:tcPr>
            <w:tcW w:w="6300" w:type="dxa"/>
            <w:shd w:val="pct12" w:color="auto" w:fill="FFFFFF"/>
          </w:tcPr>
          <w:p w14:paraId="3BF429BD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14:paraId="20F213C0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731E55" w:rsidRPr="00B6236C" w14:paraId="21D86C46" w14:textId="77777777" w:rsidTr="00EA4891">
        <w:trPr>
          <w:cantSplit/>
        </w:trPr>
        <w:tc>
          <w:tcPr>
            <w:tcW w:w="6300" w:type="dxa"/>
          </w:tcPr>
          <w:p w14:paraId="65903317" w14:textId="25B02CBC" w:rsidR="00731E55" w:rsidRPr="00B6236C" w:rsidRDefault="001538A8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Preferances for Role</w:t>
            </w:r>
          </w:p>
        </w:tc>
        <w:tc>
          <w:tcPr>
            <w:tcW w:w="3780" w:type="dxa"/>
          </w:tcPr>
          <w:p w14:paraId="6804F92F" w14:textId="5A85517E" w:rsidR="00731E55" w:rsidRPr="00B6236C" w:rsidRDefault="001538A8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731E55">
              <w:rPr>
                <w:szCs w:val="18"/>
              </w:rPr>
              <w:t xml:space="preserve"> minutes</w:t>
            </w:r>
          </w:p>
        </w:tc>
      </w:tr>
      <w:tr w:rsidR="00731E55" w:rsidRPr="00B6236C" w14:paraId="418C8ED9" w14:textId="77777777" w:rsidTr="00EA4891">
        <w:trPr>
          <w:cantSplit/>
        </w:trPr>
        <w:tc>
          <w:tcPr>
            <w:tcW w:w="6300" w:type="dxa"/>
          </w:tcPr>
          <w:p w14:paraId="06BE7800" w14:textId="3742E375" w:rsidR="00731E55" w:rsidRPr="00B6236C" w:rsidRDefault="001538A8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Discussing Role Responsibilities</w:t>
            </w:r>
          </w:p>
        </w:tc>
        <w:tc>
          <w:tcPr>
            <w:tcW w:w="3780" w:type="dxa"/>
          </w:tcPr>
          <w:p w14:paraId="540E3ED0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 minutes</w:t>
            </w:r>
          </w:p>
        </w:tc>
      </w:tr>
      <w:tr w:rsidR="00731E55" w:rsidRPr="00B6236C" w14:paraId="3C6FD5F1" w14:textId="77777777" w:rsidTr="00EA4891">
        <w:trPr>
          <w:cantSplit/>
        </w:trPr>
        <w:tc>
          <w:tcPr>
            <w:tcW w:w="6300" w:type="dxa"/>
          </w:tcPr>
          <w:p w14:paraId="4850FA24" w14:textId="18917AD3" w:rsidR="00731E55" w:rsidRPr="00B6236C" w:rsidRDefault="00731E55" w:rsidP="001538A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</w:tcPr>
          <w:p w14:paraId="659912B7" w14:textId="3944E73E" w:rsidR="00731E55" w:rsidRPr="00B6236C" w:rsidRDefault="00731E55" w:rsidP="001538A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31E55" w:rsidRPr="00B6236C" w14:paraId="620DDC68" w14:textId="77777777" w:rsidTr="00EA4891">
        <w:trPr>
          <w:cantSplit/>
        </w:trPr>
        <w:tc>
          <w:tcPr>
            <w:tcW w:w="6300" w:type="dxa"/>
          </w:tcPr>
          <w:p w14:paraId="296F41C3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</w:tcPr>
          <w:p w14:paraId="2C3AAD0F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48CD7851" w14:textId="77777777" w:rsidR="00731E55" w:rsidRPr="00B6236C" w:rsidRDefault="00731E55" w:rsidP="00731E55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731E55" w:rsidRPr="00B6236C" w14:paraId="0DAF4BD7" w14:textId="77777777" w:rsidTr="00EA4891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0D8DA2E8" w14:textId="77777777" w:rsidR="00731E55" w:rsidRPr="00B6236C" w:rsidRDefault="00731E55" w:rsidP="00EA4891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731E55" w:rsidRPr="00B6236C" w14:paraId="13F8A5EF" w14:textId="77777777" w:rsidTr="00EA4891">
        <w:trPr>
          <w:cantSplit/>
        </w:trPr>
        <w:tc>
          <w:tcPr>
            <w:tcW w:w="2790" w:type="dxa"/>
            <w:shd w:val="pct12" w:color="auto" w:fill="FFFFFF"/>
          </w:tcPr>
          <w:p w14:paraId="18FD3B5E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45DB4AD5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08D2A460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731E55" w:rsidRPr="00B6236C" w14:paraId="5C0FF567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0277FF" w14:textId="7C82C21A" w:rsidR="00731E55" w:rsidRPr="00B6236C" w:rsidRDefault="001538A8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Individula Preferences for playing the role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AC257FE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Each members introduced themeselves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CB66365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No Actions were taken</w:t>
            </w:r>
          </w:p>
        </w:tc>
      </w:tr>
      <w:tr w:rsidR="00731E55" w:rsidRPr="00B6236C" w14:paraId="4F10A0B2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4656D8" w14:textId="14396A0F" w:rsidR="00731E55" w:rsidRPr="00B6236C" w:rsidRDefault="001538A8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Discussing the roles and responsibilities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47E81ED" w14:textId="612E7AE0" w:rsidR="00731E55" w:rsidRPr="00B6236C" w:rsidRDefault="001538A8" w:rsidP="001538A8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All the reponsibilities </w:t>
            </w:r>
            <w:r w:rsidR="00FB0C1A">
              <w:rPr>
                <w:szCs w:val="18"/>
              </w:rPr>
              <w:t>will be</w:t>
            </w:r>
            <w:r>
              <w:rPr>
                <w:szCs w:val="18"/>
              </w:rPr>
              <w:t xml:space="preserve"> noted down</w:t>
            </w:r>
            <w:r w:rsidR="00FB0C1A">
              <w:rPr>
                <w:szCs w:val="18"/>
              </w:rPr>
              <w:t xml:space="preserve"> and their contribution will be kept on onine platform for easy access to other group members.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57308F1" w14:textId="110766FE" w:rsidR="00FB0C1A" w:rsidRDefault="00FB0C1A" w:rsidP="00FB0C1A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Role responsibilties Noted down as a list.</w:t>
            </w:r>
          </w:p>
          <w:p w14:paraId="044B127B" w14:textId="70D77A12" w:rsidR="00731E55" w:rsidRPr="00B6236C" w:rsidRDefault="00FB0C1A" w:rsidP="00FB0C1A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Google Drive was selected as online platform.</w:t>
            </w:r>
          </w:p>
        </w:tc>
      </w:tr>
      <w:tr w:rsidR="00731E55" w:rsidRPr="00B6236C" w14:paraId="75F97646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F1A65A" w14:textId="141C765B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087B4CC" w14:textId="22F5440C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DB4A3B6" w14:textId="364042AC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  <w:tr w:rsidR="00731E55" w:rsidRPr="00B6236C" w14:paraId="66A367D4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E3B509D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44909A89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7A854B37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25D30AC1" w14:textId="77777777" w:rsidR="00731E55" w:rsidRDefault="00731E55" w:rsidP="00731E55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731E55" w:rsidRPr="006B4126" w14:paraId="237FEF83" w14:textId="77777777" w:rsidTr="00EA489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2C5066AE" w14:textId="77777777" w:rsidR="00731E55" w:rsidRPr="006B4126" w:rsidRDefault="00731E55" w:rsidP="00EA4891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731E55" w:rsidRPr="006B4126" w14:paraId="3FE7E9E3" w14:textId="77777777" w:rsidTr="00EA489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E14474F" w14:textId="77777777" w:rsidR="00731E55" w:rsidRPr="006B4126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08FEB" w14:textId="4F92DDB4" w:rsidR="00731E55" w:rsidRPr="006B4126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09/1</w:t>
            </w:r>
            <w:r w:rsidR="00EC4ABF">
              <w:rPr>
                <w:szCs w:val="18"/>
              </w:rPr>
              <w:t>3</w:t>
            </w:r>
            <w:r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F9E0BB5" w14:textId="77777777" w:rsidR="00731E55" w:rsidRPr="006B4126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3D06F" w14:textId="20858B70" w:rsidR="00731E55" w:rsidRPr="006B4126" w:rsidRDefault="00EC4ABF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731E55">
              <w:rPr>
                <w:szCs w:val="18"/>
              </w:rPr>
              <w:t>.</w:t>
            </w:r>
            <w:r>
              <w:rPr>
                <w:szCs w:val="18"/>
              </w:rPr>
              <w:t>0</w:t>
            </w:r>
            <w:r w:rsidR="00731E55">
              <w:rPr>
                <w:szCs w:val="18"/>
              </w:rPr>
              <w:t>0</w:t>
            </w:r>
            <w:r w:rsidR="00321F26">
              <w:rPr>
                <w:szCs w:val="18"/>
              </w:rPr>
              <w:t xml:space="preserve"> </w:t>
            </w:r>
            <w:r w:rsidR="00731E55">
              <w:rPr>
                <w:szCs w:val="18"/>
              </w:rPr>
              <w:t>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7CFF637" w14:textId="77777777" w:rsidR="00731E55" w:rsidRPr="006B4126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53ED2" w14:textId="77777777" w:rsidR="00731E55" w:rsidRPr="006B4126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731E55" w:rsidRPr="006B4126" w14:paraId="64186B17" w14:textId="77777777" w:rsidTr="00EA4891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F047D03" w14:textId="77777777" w:rsidR="00731E55" w:rsidRPr="006B4126" w:rsidRDefault="00731E55" w:rsidP="00EA4891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677C4C" w14:textId="1F34150B" w:rsidR="00731E55" w:rsidRPr="006B4126" w:rsidRDefault="00FB0C1A" w:rsidP="00FB0C1A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University Selection for </w:t>
            </w:r>
            <w:r w:rsidR="00321F26">
              <w:rPr>
                <w:b w:val="0"/>
                <w:szCs w:val="18"/>
              </w:rPr>
              <w:t>the Course work project</w:t>
            </w:r>
          </w:p>
        </w:tc>
      </w:tr>
    </w:tbl>
    <w:p w14:paraId="4F43C82A" w14:textId="5A4A90CE" w:rsidR="004266D5" w:rsidRDefault="004266D5" w:rsidP="00771456">
      <w:pPr>
        <w:pStyle w:val="Heading1"/>
      </w:pPr>
    </w:p>
    <w:p w14:paraId="79A2243F" w14:textId="5C5576ED" w:rsidR="001538A8" w:rsidRDefault="001538A8" w:rsidP="001538A8"/>
    <w:p w14:paraId="55C04D9E" w14:textId="4D6E9957" w:rsidR="001538A8" w:rsidRDefault="001538A8" w:rsidP="001538A8"/>
    <w:p w14:paraId="1A8DF4EB" w14:textId="77777777" w:rsidR="00321F26" w:rsidRDefault="00321F26" w:rsidP="00321F26">
      <w:pPr>
        <w:jc w:val="center"/>
        <w:rPr>
          <w:b/>
          <w:color w:val="800080"/>
          <w:szCs w:val="24"/>
        </w:rPr>
      </w:pPr>
      <w:r>
        <w:rPr>
          <w:b/>
          <w:color w:val="800080"/>
          <w:szCs w:val="24"/>
        </w:rPr>
        <w:lastRenderedPageBreak/>
        <w:t>Final Runners</w:t>
      </w:r>
    </w:p>
    <w:p w14:paraId="52F989E7" w14:textId="77777777" w:rsidR="00321F26" w:rsidRDefault="00321F26" w:rsidP="00321F26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4A2C350A" w14:textId="77777777" w:rsidR="00321F26" w:rsidRDefault="00321F26" w:rsidP="00321F26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321F26" w:rsidRPr="00B6236C" w14:paraId="30B3B681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CFB9D79" w14:textId="77777777" w:rsidR="00321F26" w:rsidRPr="00B6236C" w:rsidRDefault="00321F2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7BD4E074" w14:textId="77777777" w:rsidR="00321F26" w:rsidRPr="00B6236C" w:rsidRDefault="00321F2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321F26" w:rsidRPr="00B6236C" w14:paraId="3DD5EC92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96D5025" w14:textId="5378F8D5" w:rsidR="00321F26" w:rsidRPr="00B6236C" w:rsidRDefault="00321F26" w:rsidP="00EA4891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71A8A11C" w14:textId="5FE6145F" w:rsidR="00321F26" w:rsidRPr="00B6236C" w:rsidRDefault="00321F2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09/13/2020</w:t>
            </w:r>
          </w:p>
        </w:tc>
        <w:tc>
          <w:tcPr>
            <w:tcW w:w="1800" w:type="dxa"/>
            <w:shd w:val="pct12" w:color="auto" w:fill="FFFFFF"/>
          </w:tcPr>
          <w:p w14:paraId="6D39B12C" w14:textId="77777777" w:rsidR="00321F26" w:rsidRPr="00B6236C" w:rsidRDefault="00321F2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594EC484" w14:textId="62D5009E" w:rsidR="00321F26" w:rsidRPr="00B6236C" w:rsidRDefault="00321F2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10.00 PM</w:t>
            </w:r>
          </w:p>
        </w:tc>
      </w:tr>
      <w:tr w:rsidR="00321F26" w:rsidRPr="00B6236C" w14:paraId="79BD697E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2E1771A" w14:textId="77777777" w:rsidR="00321F26" w:rsidRPr="00B6236C" w:rsidRDefault="00321F2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2EA30706" w14:textId="77777777" w:rsidR="00321F26" w:rsidRPr="00B6236C" w:rsidRDefault="00321F26" w:rsidP="00EA4891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3F513E35" w14:textId="77777777" w:rsidR="00321F26" w:rsidRPr="00B6236C" w:rsidRDefault="00321F2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2ACC469B" w14:textId="77777777" w:rsidR="00321F26" w:rsidRPr="00B6236C" w:rsidRDefault="00321F2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72850806" w14:textId="77777777" w:rsidR="00321F26" w:rsidRPr="00B6236C" w:rsidRDefault="00321F26" w:rsidP="00321F26">
      <w:pPr>
        <w:jc w:val="center"/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321F26" w:rsidRPr="00B6236C" w14:paraId="14D04395" w14:textId="77777777" w:rsidTr="00EA4891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7491B4C1" w14:textId="77777777" w:rsidR="00321F26" w:rsidRPr="00B6236C" w:rsidRDefault="00321F26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321F26" w:rsidRPr="00B6236C" w14:paraId="3F5EF7EE" w14:textId="77777777" w:rsidTr="00EA4891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4BD5B29" w14:textId="5314C9F1" w:rsidR="00321F26" w:rsidRPr="001538A8" w:rsidRDefault="00321F26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University Selection for the Course work Project</w:t>
            </w:r>
          </w:p>
        </w:tc>
      </w:tr>
    </w:tbl>
    <w:p w14:paraId="395A3C9A" w14:textId="77777777" w:rsidR="00321F26" w:rsidRPr="00B6236C" w:rsidRDefault="00321F26" w:rsidP="00321F26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321F26" w:rsidRPr="00B6236C" w14:paraId="37F83545" w14:textId="77777777" w:rsidTr="00EA4891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5D3C34D" w14:textId="77777777" w:rsidR="00321F26" w:rsidRPr="00B6236C" w:rsidRDefault="00321F26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321F26" w:rsidRPr="00B6236C" w14:paraId="0927C135" w14:textId="77777777" w:rsidTr="00EA4891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482058CE" w14:textId="77777777" w:rsidR="00321F26" w:rsidRPr="00B6236C" w:rsidRDefault="00321F2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1BFBAE48" w14:textId="77777777" w:rsidR="00321F26" w:rsidRPr="00B6236C" w:rsidRDefault="00321F2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2159B2A9" w14:textId="77777777" w:rsidR="00321F26" w:rsidRPr="00B6236C" w:rsidRDefault="00321F2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321F26" w:rsidRPr="00B6236C" w14:paraId="2A3CD433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2BD07D" w14:textId="77777777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EA3B22" w14:textId="77777777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0EB3429" w14:textId="77777777" w:rsidR="00321F26" w:rsidRPr="00B6236C" w:rsidRDefault="00321F26" w:rsidP="00EA4891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321F26" w:rsidRPr="00B6236C" w14:paraId="6AE2B877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A5710E" w14:textId="77777777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EF1FB2" w14:textId="77777777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B9FC202" w14:textId="77777777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321F26" w:rsidRPr="00B6236C" w14:paraId="3BDF2515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CBA33F" w14:textId="1B213E35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25EA9" w14:textId="2AB5CA5E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364AC5" w14:textId="6F40F9A3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</w:p>
        </w:tc>
      </w:tr>
      <w:tr w:rsidR="00321F26" w:rsidRPr="00B6236C" w14:paraId="2C6E6AFF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A9E7556" w14:textId="60C7E249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0854DC" w14:textId="6CB46D09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56AC560F" w14:textId="05BE32ED" w:rsidR="00321F26" w:rsidRPr="00B6236C" w:rsidRDefault="00321F26" w:rsidP="00EA4891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230B818B" w14:textId="77777777" w:rsidR="00321F26" w:rsidRPr="00B6236C" w:rsidRDefault="00321F26" w:rsidP="00321F26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321F26" w:rsidRPr="00B6236C" w14:paraId="35EB2560" w14:textId="77777777" w:rsidTr="00EA4891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B758139" w14:textId="77777777" w:rsidR="00321F26" w:rsidRPr="00B6236C" w:rsidRDefault="00321F26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321F26" w:rsidRPr="00B6236C" w14:paraId="6D491718" w14:textId="77777777" w:rsidTr="00EA4891">
        <w:trPr>
          <w:cantSplit/>
        </w:trPr>
        <w:tc>
          <w:tcPr>
            <w:tcW w:w="6300" w:type="dxa"/>
            <w:shd w:val="pct12" w:color="auto" w:fill="FFFFFF"/>
          </w:tcPr>
          <w:p w14:paraId="19059A29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14:paraId="06F7D8E9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321F26" w:rsidRPr="00B6236C" w14:paraId="6C52D4B6" w14:textId="77777777" w:rsidTr="00EA4891">
        <w:trPr>
          <w:cantSplit/>
        </w:trPr>
        <w:tc>
          <w:tcPr>
            <w:tcW w:w="6300" w:type="dxa"/>
          </w:tcPr>
          <w:p w14:paraId="2807D341" w14:textId="5AF9EAEC" w:rsidR="00321F26" w:rsidRPr="00B6236C" w:rsidRDefault="000C4B9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University Features for Course requirement </w:t>
            </w:r>
          </w:p>
        </w:tc>
        <w:tc>
          <w:tcPr>
            <w:tcW w:w="3780" w:type="dxa"/>
          </w:tcPr>
          <w:p w14:paraId="4F402EDE" w14:textId="307FDBA5" w:rsidR="00321F26" w:rsidRPr="00B6236C" w:rsidRDefault="000C4B9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 minutes</w:t>
            </w:r>
          </w:p>
        </w:tc>
      </w:tr>
      <w:tr w:rsidR="00321F26" w:rsidRPr="00B6236C" w14:paraId="32BBDA86" w14:textId="77777777" w:rsidTr="00EA4891">
        <w:trPr>
          <w:cantSplit/>
        </w:trPr>
        <w:tc>
          <w:tcPr>
            <w:tcW w:w="6300" w:type="dxa"/>
          </w:tcPr>
          <w:p w14:paraId="40B730B2" w14:textId="40B65932" w:rsidR="00321F26" w:rsidRPr="00B6236C" w:rsidRDefault="000C4B9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Proposing Multiple universities for the course work</w:t>
            </w:r>
          </w:p>
        </w:tc>
        <w:tc>
          <w:tcPr>
            <w:tcW w:w="3780" w:type="dxa"/>
          </w:tcPr>
          <w:p w14:paraId="4ED3E9C4" w14:textId="7D2A3AA1" w:rsidR="00321F26" w:rsidRPr="00B6236C" w:rsidRDefault="000C4B9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321F26">
              <w:rPr>
                <w:szCs w:val="18"/>
              </w:rPr>
              <w:t xml:space="preserve"> minutes</w:t>
            </w:r>
          </w:p>
        </w:tc>
      </w:tr>
      <w:tr w:rsidR="00321F26" w:rsidRPr="00B6236C" w14:paraId="055F7070" w14:textId="77777777" w:rsidTr="00EA4891">
        <w:trPr>
          <w:cantSplit/>
        </w:trPr>
        <w:tc>
          <w:tcPr>
            <w:tcW w:w="6300" w:type="dxa"/>
          </w:tcPr>
          <w:p w14:paraId="6BBB03BE" w14:textId="77777777" w:rsidR="00321F26" w:rsidRPr="00B6236C" w:rsidRDefault="00321F26" w:rsidP="00EA489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</w:tcPr>
          <w:p w14:paraId="008B91A7" w14:textId="77777777" w:rsidR="00321F26" w:rsidRPr="00B6236C" w:rsidRDefault="00321F26" w:rsidP="00EA489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21F26" w:rsidRPr="00B6236C" w14:paraId="53CE0EA5" w14:textId="77777777" w:rsidTr="00EA4891">
        <w:trPr>
          <w:cantSplit/>
        </w:trPr>
        <w:tc>
          <w:tcPr>
            <w:tcW w:w="6300" w:type="dxa"/>
          </w:tcPr>
          <w:p w14:paraId="39693814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</w:tcPr>
          <w:p w14:paraId="14992FDE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2314B638" w14:textId="77777777" w:rsidR="00321F26" w:rsidRPr="00B6236C" w:rsidRDefault="00321F26" w:rsidP="00321F26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321F26" w:rsidRPr="00B6236C" w14:paraId="38472CC2" w14:textId="77777777" w:rsidTr="00EA4891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6C9F59DC" w14:textId="77777777" w:rsidR="00321F26" w:rsidRPr="00B6236C" w:rsidRDefault="00321F26" w:rsidP="00EA4891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321F26" w:rsidRPr="00B6236C" w14:paraId="4A73069F" w14:textId="77777777" w:rsidTr="00EA4891">
        <w:trPr>
          <w:cantSplit/>
        </w:trPr>
        <w:tc>
          <w:tcPr>
            <w:tcW w:w="2790" w:type="dxa"/>
            <w:shd w:val="pct12" w:color="auto" w:fill="FFFFFF"/>
          </w:tcPr>
          <w:p w14:paraId="1D8CCE3E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3DD0EA1A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12B1CF86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321F26" w:rsidRPr="00B6236C" w14:paraId="5A6129CF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D1CB6B" w14:textId="41C2B3B9" w:rsidR="00321F26" w:rsidRPr="00B6236C" w:rsidRDefault="000C4B9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Similarities between Course Requirements must matech with the universities.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A951F3F" w14:textId="26329DE2" w:rsidR="00321F26" w:rsidRDefault="000C4B9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Primarily selected</w:t>
            </w:r>
            <w:r w:rsidR="00C4155B">
              <w:rPr>
                <w:szCs w:val="18"/>
              </w:rPr>
              <w:t xml:space="preserve"> universities:</w:t>
            </w:r>
          </w:p>
          <w:p w14:paraId="7EDFBCF7" w14:textId="5A2109F7" w:rsidR="00C4155B" w:rsidRDefault="00C4155B" w:rsidP="00C4155B">
            <w:pPr>
              <w:pStyle w:val="CovFormText"/>
              <w:keepNext/>
              <w:keepLines/>
              <w:numPr>
                <w:ilvl w:val="0"/>
                <w:numId w:val="3"/>
              </w:numPr>
              <w:jc w:val="center"/>
              <w:rPr>
                <w:szCs w:val="18"/>
              </w:rPr>
            </w:pPr>
            <w:r>
              <w:rPr>
                <w:szCs w:val="18"/>
              </w:rPr>
              <w:t>University of Sydney</w:t>
            </w:r>
          </w:p>
          <w:p w14:paraId="40882A5D" w14:textId="7BA1FBD6" w:rsidR="00C4155B" w:rsidRDefault="00C4155B" w:rsidP="00C4155B">
            <w:pPr>
              <w:pStyle w:val="CovFormText"/>
              <w:keepNext/>
              <w:keepLines/>
              <w:numPr>
                <w:ilvl w:val="0"/>
                <w:numId w:val="3"/>
              </w:numPr>
              <w:jc w:val="center"/>
              <w:rPr>
                <w:szCs w:val="18"/>
              </w:rPr>
            </w:pPr>
            <w:r>
              <w:rPr>
                <w:szCs w:val="18"/>
              </w:rPr>
              <w:t>University of Manchester</w:t>
            </w:r>
          </w:p>
          <w:p w14:paraId="10472E84" w14:textId="2BCBD445" w:rsidR="00C4155B" w:rsidRDefault="00C4155B" w:rsidP="00C4155B">
            <w:pPr>
              <w:pStyle w:val="CovFormText"/>
              <w:keepNext/>
              <w:keepLines/>
              <w:numPr>
                <w:ilvl w:val="0"/>
                <w:numId w:val="3"/>
              </w:numPr>
              <w:jc w:val="center"/>
              <w:rPr>
                <w:szCs w:val="18"/>
              </w:rPr>
            </w:pPr>
            <w:r>
              <w:rPr>
                <w:szCs w:val="18"/>
              </w:rPr>
              <w:t>University of Northampton</w:t>
            </w:r>
          </w:p>
          <w:p w14:paraId="4075908D" w14:textId="6CA2549E" w:rsidR="000C4B94" w:rsidRPr="00B6236C" w:rsidRDefault="000C4B9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9375267" w14:textId="77645269" w:rsidR="00321F26" w:rsidRPr="00B6236C" w:rsidRDefault="00C4155B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Based on other team of the course final university will be selected so that same university is not developed.</w:t>
            </w:r>
          </w:p>
        </w:tc>
      </w:tr>
      <w:tr w:rsidR="00321F26" w:rsidRPr="00B6236C" w14:paraId="4C77EBF2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8DD5B8" w14:textId="77467A6C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84CE6C9" w14:textId="65D3809C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CB1CFA5" w14:textId="7DF9D8C7" w:rsidR="00321F26" w:rsidRPr="00B6236C" w:rsidRDefault="00321F26" w:rsidP="000C4B94">
            <w:pPr>
              <w:pStyle w:val="CovFormText"/>
              <w:keepNext/>
              <w:keepLines/>
              <w:ind w:left="360"/>
              <w:jc w:val="center"/>
              <w:rPr>
                <w:szCs w:val="18"/>
              </w:rPr>
            </w:pPr>
          </w:p>
        </w:tc>
      </w:tr>
      <w:tr w:rsidR="00321F26" w:rsidRPr="00B6236C" w14:paraId="1705A735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A37842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D49518C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0CA2BF7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  <w:tr w:rsidR="00321F26" w:rsidRPr="00B6236C" w14:paraId="67AC70D9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EEC5520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5B8A814B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6B8EFDD3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5D7235EF" w14:textId="77777777" w:rsidR="00321F26" w:rsidRDefault="00321F26" w:rsidP="00321F26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321F26" w:rsidRPr="006B4126" w14:paraId="6FABCCA0" w14:textId="77777777" w:rsidTr="00EA489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018BEA65" w14:textId="77777777" w:rsidR="00321F26" w:rsidRPr="006B4126" w:rsidRDefault="00321F26" w:rsidP="00EA4891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21F26" w:rsidRPr="006B4126" w14:paraId="579DB121" w14:textId="77777777" w:rsidTr="00EA489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CD60F36" w14:textId="77777777" w:rsidR="00321F26" w:rsidRPr="006B4126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25E04" w14:textId="2C8347B7" w:rsidR="00321F26" w:rsidRPr="006B4126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09/1</w:t>
            </w:r>
            <w:r w:rsidR="00B77543">
              <w:rPr>
                <w:szCs w:val="18"/>
              </w:rPr>
              <w:t>6</w:t>
            </w:r>
            <w:r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AAD794B" w14:textId="77777777" w:rsidR="00321F26" w:rsidRPr="006B4126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33B23" w14:textId="2D844DFB" w:rsidR="00321F26" w:rsidRPr="006B4126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9</w:t>
            </w:r>
            <w:r w:rsidR="00321F26">
              <w:rPr>
                <w:szCs w:val="18"/>
              </w:rPr>
              <w:t>.</w:t>
            </w:r>
            <w:r>
              <w:rPr>
                <w:szCs w:val="18"/>
              </w:rPr>
              <w:t>3</w:t>
            </w:r>
            <w:r w:rsidR="00321F26">
              <w:rPr>
                <w:szCs w:val="18"/>
              </w:rPr>
              <w:t>0</w:t>
            </w:r>
            <w:r>
              <w:rPr>
                <w:szCs w:val="18"/>
              </w:rPr>
              <w:t xml:space="preserve"> </w:t>
            </w:r>
            <w:r w:rsidR="00321F26">
              <w:rPr>
                <w:szCs w:val="18"/>
              </w:rPr>
              <w:t>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8D0A886" w14:textId="77777777" w:rsidR="00321F26" w:rsidRPr="006B4126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DEB6E" w14:textId="77777777" w:rsidR="00321F26" w:rsidRPr="006B4126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321F26" w:rsidRPr="006B4126" w14:paraId="40DD91AB" w14:textId="77777777" w:rsidTr="00EA4891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7A1147B" w14:textId="77777777" w:rsidR="00321F26" w:rsidRPr="006B4126" w:rsidRDefault="00321F26" w:rsidP="00EA4891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9B9630" w14:textId="449CDD7B" w:rsidR="00321F26" w:rsidRPr="006B4126" w:rsidRDefault="00B77543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Selected University Analysis</w:t>
            </w:r>
          </w:p>
        </w:tc>
      </w:tr>
    </w:tbl>
    <w:p w14:paraId="26FD6A82" w14:textId="19AD0741" w:rsidR="00B77543" w:rsidRDefault="00B77543" w:rsidP="001538A8"/>
    <w:p w14:paraId="1DFBFB1E" w14:textId="77777777" w:rsidR="00B77543" w:rsidRDefault="00B77543" w:rsidP="00B77543">
      <w:pPr>
        <w:jc w:val="center"/>
        <w:rPr>
          <w:b/>
          <w:color w:val="800080"/>
          <w:szCs w:val="24"/>
        </w:rPr>
      </w:pPr>
      <w:r>
        <w:br w:type="page"/>
      </w:r>
      <w:r>
        <w:rPr>
          <w:b/>
          <w:color w:val="800080"/>
          <w:szCs w:val="24"/>
        </w:rPr>
        <w:lastRenderedPageBreak/>
        <w:t>Final Runners</w:t>
      </w:r>
    </w:p>
    <w:p w14:paraId="66DD71B5" w14:textId="77777777" w:rsidR="00B77543" w:rsidRDefault="00B77543" w:rsidP="00B77543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5860155A" w14:textId="77777777" w:rsidR="00B77543" w:rsidRDefault="00B77543" w:rsidP="00B77543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B77543" w:rsidRPr="00B6236C" w14:paraId="2E35D4AA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9200D69" w14:textId="77777777" w:rsidR="00B77543" w:rsidRPr="00B6236C" w:rsidRDefault="00B77543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5DAF6EAD" w14:textId="77777777" w:rsidR="00B77543" w:rsidRPr="00B6236C" w:rsidRDefault="00B77543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B77543" w:rsidRPr="00B6236C" w14:paraId="0B208602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2C5439" w14:textId="77777777" w:rsidR="00B77543" w:rsidRPr="00B6236C" w:rsidRDefault="00B77543" w:rsidP="00EA4891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59A80013" w14:textId="3F5C52F5" w:rsidR="00B77543" w:rsidRPr="00B6236C" w:rsidRDefault="00B77543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09/16/2020</w:t>
            </w:r>
          </w:p>
        </w:tc>
        <w:tc>
          <w:tcPr>
            <w:tcW w:w="1800" w:type="dxa"/>
            <w:shd w:val="pct12" w:color="auto" w:fill="FFFFFF"/>
          </w:tcPr>
          <w:p w14:paraId="1D17ABED" w14:textId="77777777" w:rsidR="00B77543" w:rsidRPr="00B6236C" w:rsidRDefault="00B77543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302B6077" w14:textId="77777777" w:rsidR="00B77543" w:rsidRPr="00B6236C" w:rsidRDefault="00B77543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10.00 PM</w:t>
            </w:r>
          </w:p>
        </w:tc>
      </w:tr>
      <w:tr w:rsidR="00B77543" w:rsidRPr="00B6236C" w14:paraId="2B7800FE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9C1A6DB" w14:textId="77777777" w:rsidR="00B77543" w:rsidRPr="00B6236C" w:rsidRDefault="00B77543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152B1F3D" w14:textId="77777777" w:rsidR="00B77543" w:rsidRPr="00B6236C" w:rsidRDefault="00B77543" w:rsidP="00EA4891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325A2E6B" w14:textId="77777777" w:rsidR="00B77543" w:rsidRPr="00B6236C" w:rsidRDefault="00B77543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8B38EBF" w14:textId="77777777" w:rsidR="00B77543" w:rsidRPr="00B6236C" w:rsidRDefault="00B77543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35CACE51" w14:textId="77777777" w:rsidR="00B77543" w:rsidRPr="00B6236C" w:rsidRDefault="00B77543" w:rsidP="00B77543">
      <w:pPr>
        <w:jc w:val="center"/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B77543" w:rsidRPr="00B6236C" w14:paraId="4D955135" w14:textId="77777777" w:rsidTr="00EA4891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059BC30" w14:textId="77777777" w:rsidR="00B77543" w:rsidRPr="00B6236C" w:rsidRDefault="00B77543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B77543" w:rsidRPr="00B6236C" w14:paraId="1E36FD7B" w14:textId="77777777" w:rsidTr="00EA4891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4593AF0" w14:textId="373870F2" w:rsidR="00B77543" w:rsidRPr="001538A8" w:rsidRDefault="00B77543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Selected University Analysis</w:t>
            </w:r>
          </w:p>
        </w:tc>
      </w:tr>
    </w:tbl>
    <w:p w14:paraId="3EA70790" w14:textId="77777777" w:rsidR="00B77543" w:rsidRPr="00B6236C" w:rsidRDefault="00B77543" w:rsidP="00B77543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B77543" w:rsidRPr="00B6236C" w14:paraId="4D9CBA50" w14:textId="77777777" w:rsidTr="00EA4891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28D9FBC7" w14:textId="77777777" w:rsidR="00B77543" w:rsidRPr="00B6236C" w:rsidRDefault="00B77543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B77543" w:rsidRPr="00B6236C" w14:paraId="679D67D5" w14:textId="77777777" w:rsidTr="00EA4891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10A471AC" w14:textId="77777777" w:rsidR="00B77543" w:rsidRPr="00B6236C" w:rsidRDefault="00B77543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0FA98876" w14:textId="77777777" w:rsidR="00B77543" w:rsidRPr="00B6236C" w:rsidRDefault="00B77543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75E4DA73" w14:textId="77777777" w:rsidR="00B77543" w:rsidRPr="00B6236C" w:rsidRDefault="00B77543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B77543" w:rsidRPr="00B6236C" w14:paraId="37C26990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5528A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5C2ACA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3E232C5" w14:textId="77777777" w:rsidR="00B77543" w:rsidRPr="00B6236C" w:rsidRDefault="00B77543" w:rsidP="00EA4891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B77543" w:rsidRPr="00B6236C" w14:paraId="0B69C8C9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58836B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B66C00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F5A0475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B77543" w:rsidRPr="00B6236C" w14:paraId="0E416EC2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8770C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jt5268i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0BF1C3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446769F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 w:rsidRPr="008623C9">
              <w:rPr>
                <w:szCs w:val="18"/>
              </w:rPr>
              <w:t>1000499@daffodil.ac</w:t>
            </w:r>
          </w:p>
        </w:tc>
      </w:tr>
      <w:tr w:rsidR="00B77543" w:rsidRPr="00B6236C" w14:paraId="5B5E585C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42B667" w14:textId="6EB5C802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D5C9AE2" w14:textId="20AB8263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24AEA78B" w14:textId="655C4AB9" w:rsidR="00B77543" w:rsidRPr="00B6236C" w:rsidRDefault="00B77543" w:rsidP="00EA4891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4D70AB98" w14:textId="77777777" w:rsidR="00B77543" w:rsidRPr="00B6236C" w:rsidRDefault="00B77543" w:rsidP="00B77543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B77543" w:rsidRPr="00B6236C" w14:paraId="53D217A5" w14:textId="77777777" w:rsidTr="00EA4891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673CED1" w14:textId="77777777" w:rsidR="00B77543" w:rsidRPr="00B6236C" w:rsidRDefault="00B77543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B77543" w:rsidRPr="00B6236C" w14:paraId="60864986" w14:textId="77777777" w:rsidTr="00EA4891">
        <w:trPr>
          <w:cantSplit/>
        </w:trPr>
        <w:tc>
          <w:tcPr>
            <w:tcW w:w="6300" w:type="dxa"/>
            <w:shd w:val="pct12" w:color="auto" w:fill="FFFFFF"/>
          </w:tcPr>
          <w:p w14:paraId="3DE1E830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14:paraId="1E954BB6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B77543" w:rsidRPr="00B6236C" w14:paraId="43A9E465" w14:textId="77777777" w:rsidTr="00EA4891">
        <w:trPr>
          <w:cantSplit/>
        </w:trPr>
        <w:tc>
          <w:tcPr>
            <w:tcW w:w="6300" w:type="dxa"/>
          </w:tcPr>
          <w:p w14:paraId="1ABF93AA" w14:textId="439B6404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Which pages requires to be developed for the course.</w:t>
            </w:r>
          </w:p>
        </w:tc>
        <w:tc>
          <w:tcPr>
            <w:tcW w:w="3780" w:type="dxa"/>
          </w:tcPr>
          <w:p w14:paraId="4290AF82" w14:textId="06BD0397" w:rsidR="00B77543" w:rsidRPr="00B6236C" w:rsidRDefault="002323E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B77543">
              <w:rPr>
                <w:szCs w:val="18"/>
              </w:rPr>
              <w:t xml:space="preserve"> minutes</w:t>
            </w:r>
          </w:p>
        </w:tc>
      </w:tr>
      <w:tr w:rsidR="00B77543" w:rsidRPr="00B6236C" w14:paraId="5633B1FF" w14:textId="77777777" w:rsidTr="00EA4891">
        <w:trPr>
          <w:cantSplit/>
        </w:trPr>
        <w:tc>
          <w:tcPr>
            <w:tcW w:w="6300" w:type="dxa"/>
          </w:tcPr>
          <w:p w14:paraId="67ABCC2F" w14:textId="72D2A23B" w:rsidR="00B77543" w:rsidRPr="00B6236C" w:rsidRDefault="002323E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Ensuring the user’s role for who will be accessing the website.</w:t>
            </w:r>
          </w:p>
        </w:tc>
        <w:tc>
          <w:tcPr>
            <w:tcW w:w="3780" w:type="dxa"/>
          </w:tcPr>
          <w:p w14:paraId="44C50A94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B77543" w:rsidRPr="00B6236C" w14:paraId="61D4BA56" w14:textId="77777777" w:rsidTr="00EA4891">
        <w:trPr>
          <w:cantSplit/>
        </w:trPr>
        <w:tc>
          <w:tcPr>
            <w:tcW w:w="6300" w:type="dxa"/>
          </w:tcPr>
          <w:p w14:paraId="18406280" w14:textId="2DA67A47" w:rsidR="00B77543" w:rsidRPr="00B6236C" w:rsidRDefault="002323E3" w:rsidP="002323E3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What should be limiations for verious types of user roles.</w:t>
            </w:r>
          </w:p>
        </w:tc>
        <w:tc>
          <w:tcPr>
            <w:tcW w:w="3780" w:type="dxa"/>
          </w:tcPr>
          <w:p w14:paraId="790F7A53" w14:textId="023EEF34" w:rsidR="00B77543" w:rsidRPr="00B6236C" w:rsidRDefault="002323E3" w:rsidP="002323E3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B77543" w:rsidRPr="00B6236C" w14:paraId="0B4799AF" w14:textId="77777777" w:rsidTr="00EA4891">
        <w:trPr>
          <w:cantSplit/>
        </w:trPr>
        <w:tc>
          <w:tcPr>
            <w:tcW w:w="6300" w:type="dxa"/>
          </w:tcPr>
          <w:p w14:paraId="38FD5C92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</w:tcPr>
          <w:p w14:paraId="6AD51305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54DF9395" w14:textId="77777777" w:rsidR="00B77543" w:rsidRPr="00B6236C" w:rsidRDefault="00B77543" w:rsidP="00B77543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B77543" w:rsidRPr="00B6236C" w14:paraId="11650C80" w14:textId="77777777" w:rsidTr="00EA4891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202DA022" w14:textId="77777777" w:rsidR="00B77543" w:rsidRPr="00B6236C" w:rsidRDefault="00B77543" w:rsidP="00EA4891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B77543" w:rsidRPr="00B6236C" w14:paraId="7D0CCF86" w14:textId="77777777" w:rsidTr="00EA4891">
        <w:trPr>
          <w:cantSplit/>
        </w:trPr>
        <w:tc>
          <w:tcPr>
            <w:tcW w:w="2790" w:type="dxa"/>
            <w:shd w:val="pct12" w:color="auto" w:fill="FFFFFF"/>
          </w:tcPr>
          <w:p w14:paraId="6C9D3D4D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674592A7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73180F38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B77543" w:rsidRPr="00B6236C" w14:paraId="67F04188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82555E" w14:textId="56749423" w:rsidR="00B77543" w:rsidRPr="00B6236C" w:rsidRDefault="002323E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Only the course required pages will be developed and if required related pages will also be developed.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37915DA" w14:textId="1845A1D9" w:rsidR="00B77543" w:rsidRPr="00B6236C" w:rsidRDefault="002323E3" w:rsidP="002323E3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Initially decided for 8 pages to be developed for this course project.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7483399" w14:textId="286F8C58" w:rsidR="00B77543" w:rsidRPr="00B6236C" w:rsidRDefault="002323E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Course requirement was justified and webiste pages were matched to identify the pages.</w:t>
            </w:r>
          </w:p>
        </w:tc>
      </w:tr>
      <w:tr w:rsidR="00B77543" w:rsidRPr="00B6236C" w14:paraId="5A811567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0EED27" w14:textId="408B4CAF" w:rsidR="00B77543" w:rsidRPr="00B6236C" w:rsidRDefault="002323E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Assumtions were made </w:t>
            </w:r>
            <w:r w:rsidR="00995061">
              <w:rPr>
                <w:szCs w:val="18"/>
              </w:rPr>
              <w:t>for</w:t>
            </w:r>
            <w:r>
              <w:rPr>
                <w:szCs w:val="18"/>
              </w:rPr>
              <w:t xml:space="preserve"> hypothetical user roles.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2ACB67A" w14:textId="4BE9E24D" w:rsidR="00B77543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Initially 5 user roles were decided who will access the website.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6E140D6" w14:textId="0DA7D375" w:rsidR="00B77543" w:rsidRPr="00B6236C" w:rsidRDefault="00995061" w:rsidP="00EA4891">
            <w:pPr>
              <w:pStyle w:val="CovFormText"/>
              <w:keepNext/>
              <w:keepLines/>
              <w:ind w:left="360"/>
              <w:jc w:val="center"/>
              <w:rPr>
                <w:szCs w:val="18"/>
              </w:rPr>
            </w:pPr>
            <w:r>
              <w:rPr>
                <w:szCs w:val="18"/>
              </w:rPr>
              <w:t>Real website was analyzed to understand what kind of users the website might have.</w:t>
            </w:r>
          </w:p>
        </w:tc>
      </w:tr>
      <w:tr w:rsidR="00B77543" w:rsidRPr="00B6236C" w14:paraId="0778D120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1EEB15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E2D563A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C51C17E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  <w:tr w:rsidR="00B77543" w:rsidRPr="00B6236C" w14:paraId="5C7030F9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0FB5DA4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06442C15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005BCA65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5713A7B5" w14:textId="77777777" w:rsidR="00B77543" w:rsidRDefault="00B77543" w:rsidP="00B77543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B77543" w:rsidRPr="006B4126" w14:paraId="653AC024" w14:textId="77777777" w:rsidTr="00EA489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2815BE85" w14:textId="77777777" w:rsidR="00B77543" w:rsidRPr="006B4126" w:rsidRDefault="00B77543" w:rsidP="00EA4891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77543" w:rsidRPr="006B4126" w14:paraId="74EE1E10" w14:textId="77777777" w:rsidTr="00EA489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9EA1E64" w14:textId="77777777" w:rsidR="00B77543" w:rsidRPr="006B4126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C98BA" w14:textId="3A22CAE3" w:rsidR="00B77543" w:rsidRPr="006B4126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09/</w:t>
            </w:r>
            <w:r w:rsidR="00EA4891">
              <w:rPr>
                <w:szCs w:val="18"/>
              </w:rPr>
              <w:t>2</w:t>
            </w:r>
            <w:r w:rsidR="000F2D04">
              <w:rPr>
                <w:szCs w:val="18"/>
              </w:rPr>
              <w:t>2</w:t>
            </w:r>
            <w:r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39BEC77" w14:textId="77777777" w:rsidR="00B77543" w:rsidRPr="006B4126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B635A" w14:textId="77777777" w:rsidR="00B77543" w:rsidRPr="006B4126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9.30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8AF5089" w14:textId="77777777" w:rsidR="00B77543" w:rsidRPr="006B4126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14D44" w14:textId="77777777" w:rsidR="00B77543" w:rsidRPr="006B4126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B77543" w:rsidRPr="006B4126" w14:paraId="10AFCD2C" w14:textId="77777777" w:rsidTr="00EA4891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E044F62" w14:textId="77777777" w:rsidR="00B77543" w:rsidRPr="006B4126" w:rsidRDefault="00B77543" w:rsidP="00EA4891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66614E" w14:textId="01822C55" w:rsidR="00B77543" w:rsidRPr="006B4126" w:rsidRDefault="00995061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 Assumptions for the development assistance</w:t>
            </w:r>
          </w:p>
        </w:tc>
      </w:tr>
    </w:tbl>
    <w:p w14:paraId="1A82741C" w14:textId="3BDB420C" w:rsidR="00995061" w:rsidRDefault="00995061" w:rsidP="001538A8"/>
    <w:p w14:paraId="65818C6A" w14:textId="77777777" w:rsidR="00995061" w:rsidRDefault="00995061" w:rsidP="00995061">
      <w:pPr>
        <w:jc w:val="center"/>
        <w:rPr>
          <w:b/>
          <w:color w:val="800080"/>
          <w:szCs w:val="24"/>
        </w:rPr>
      </w:pPr>
      <w:r>
        <w:br w:type="page"/>
      </w:r>
      <w:r>
        <w:rPr>
          <w:b/>
          <w:color w:val="800080"/>
          <w:szCs w:val="24"/>
        </w:rPr>
        <w:lastRenderedPageBreak/>
        <w:t>Final Runners</w:t>
      </w:r>
    </w:p>
    <w:p w14:paraId="35F4B858" w14:textId="77777777" w:rsidR="00995061" w:rsidRDefault="00995061" w:rsidP="00995061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0850C8C9" w14:textId="77777777" w:rsidR="00995061" w:rsidRDefault="00995061" w:rsidP="00995061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95061" w:rsidRPr="00B6236C" w14:paraId="3437B8EC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E337F11" w14:textId="77777777" w:rsidR="00995061" w:rsidRPr="00B6236C" w:rsidRDefault="0099506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89E83EC" w14:textId="77777777" w:rsidR="00995061" w:rsidRPr="00B6236C" w:rsidRDefault="0099506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995061" w:rsidRPr="00B6236C" w14:paraId="30329F22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BDF473" w14:textId="77777777" w:rsidR="00995061" w:rsidRPr="00B6236C" w:rsidRDefault="00995061" w:rsidP="00EA4891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0A57BAE5" w14:textId="760C9B4C" w:rsidR="00995061" w:rsidRPr="00B6236C" w:rsidRDefault="0099506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</w:t>
            </w:r>
            <w:r w:rsidR="000F2D04">
              <w:rPr>
                <w:i w:val="0"/>
                <w:szCs w:val="18"/>
              </w:rPr>
              <w:t>22</w:t>
            </w:r>
            <w:r>
              <w:rPr>
                <w:i w:val="0"/>
                <w:szCs w:val="18"/>
              </w:rPr>
              <w:t>/2020</w:t>
            </w:r>
          </w:p>
        </w:tc>
        <w:tc>
          <w:tcPr>
            <w:tcW w:w="1800" w:type="dxa"/>
            <w:shd w:val="pct12" w:color="auto" w:fill="FFFFFF"/>
          </w:tcPr>
          <w:p w14:paraId="62A991DF" w14:textId="77777777" w:rsidR="00995061" w:rsidRPr="00B6236C" w:rsidRDefault="0099506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1E4DF812" w14:textId="77777777" w:rsidR="00995061" w:rsidRPr="00B6236C" w:rsidRDefault="0099506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10.00 PM</w:t>
            </w:r>
          </w:p>
        </w:tc>
      </w:tr>
      <w:tr w:rsidR="00995061" w:rsidRPr="00B6236C" w14:paraId="3BF2D32C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0FB7F7" w14:textId="77777777" w:rsidR="00995061" w:rsidRPr="00B6236C" w:rsidRDefault="0099506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731145AF" w14:textId="77777777" w:rsidR="00995061" w:rsidRPr="00B6236C" w:rsidRDefault="00995061" w:rsidP="00EA4891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78AB4B4C" w14:textId="77777777" w:rsidR="00995061" w:rsidRPr="00B6236C" w:rsidRDefault="0099506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5E74A535" w14:textId="77777777" w:rsidR="00995061" w:rsidRPr="00B6236C" w:rsidRDefault="0099506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6D9C0E8E" w14:textId="77777777" w:rsidR="00995061" w:rsidRPr="00B6236C" w:rsidRDefault="00995061" w:rsidP="00995061">
      <w:pPr>
        <w:jc w:val="center"/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995061" w:rsidRPr="00B6236C" w14:paraId="44762699" w14:textId="77777777" w:rsidTr="00EA4891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16E75A0B" w14:textId="77777777" w:rsidR="00995061" w:rsidRPr="00B6236C" w:rsidRDefault="00995061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995061" w:rsidRPr="00B6236C" w14:paraId="18D4A04D" w14:textId="77777777" w:rsidTr="00EA4891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D984AE7" w14:textId="77777777" w:rsidR="00995061" w:rsidRDefault="00995061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Assumptions for user roles.</w:t>
            </w:r>
          </w:p>
          <w:p w14:paraId="5165232B" w14:textId="4104A850" w:rsidR="00995061" w:rsidRDefault="00995061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Assumptions for Requirement</w:t>
            </w:r>
            <w:r w:rsidR="00A45828">
              <w:rPr>
                <w:b w:val="0"/>
                <w:szCs w:val="18"/>
              </w:rPr>
              <w:t>s.</w:t>
            </w:r>
          </w:p>
          <w:p w14:paraId="03B383D1" w14:textId="6E1F0D24" w:rsidR="00A45828" w:rsidRPr="001538A8" w:rsidRDefault="00D6513F" w:rsidP="00A45828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User stories</w:t>
            </w:r>
            <w:r w:rsidR="00A45828">
              <w:rPr>
                <w:b w:val="0"/>
                <w:szCs w:val="18"/>
              </w:rPr>
              <w:t>.</w:t>
            </w:r>
          </w:p>
        </w:tc>
      </w:tr>
    </w:tbl>
    <w:p w14:paraId="3016665E" w14:textId="77777777" w:rsidR="00995061" w:rsidRPr="00B6236C" w:rsidRDefault="00995061" w:rsidP="00995061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600"/>
        <w:gridCol w:w="3420"/>
      </w:tblGrid>
      <w:tr w:rsidR="00995061" w:rsidRPr="00B6236C" w14:paraId="54EA0C28" w14:textId="77777777" w:rsidTr="00EA4891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6661E70F" w14:textId="77777777" w:rsidR="00995061" w:rsidRPr="00B6236C" w:rsidRDefault="00995061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995061" w:rsidRPr="00B6236C" w14:paraId="7153EADB" w14:textId="77777777" w:rsidTr="009D6FA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31E12EFA" w14:textId="77777777" w:rsidR="00995061" w:rsidRPr="00B6236C" w:rsidRDefault="0099506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26D3FB7F" w14:textId="77777777" w:rsidR="00995061" w:rsidRPr="00B6236C" w:rsidRDefault="0099506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pct12" w:color="auto" w:fill="FFFFFF"/>
          </w:tcPr>
          <w:p w14:paraId="2D640656" w14:textId="77777777" w:rsidR="00995061" w:rsidRPr="00B6236C" w:rsidRDefault="0099506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995061" w:rsidRPr="00B6236C" w14:paraId="28F091A1" w14:textId="77777777" w:rsidTr="009D6FA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5B6B0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1E63C4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0E62A46" w14:textId="77777777" w:rsidR="00995061" w:rsidRPr="00B6236C" w:rsidRDefault="00995061" w:rsidP="00EA4891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995061" w:rsidRPr="00B6236C" w14:paraId="79766364" w14:textId="77777777" w:rsidTr="009D6FA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0F8AEE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51A433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152D44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995061" w:rsidRPr="00B6236C" w14:paraId="1DA6D171" w14:textId="77777777" w:rsidTr="009D6FA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CFDD6D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jt5268i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6E803B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Analyst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C3A24E9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 w:rsidRPr="008623C9">
              <w:rPr>
                <w:szCs w:val="18"/>
              </w:rPr>
              <w:t>1000499@daffodil.ac</w:t>
            </w:r>
          </w:p>
        </w:tc>
      </w:tr>
      <w:tr w:rsidR="00995061" w:rsidRPr="00B6236C" w14:paraId="7515DB3E" w14:textId="77777777" w:rsidTr="009D6FA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3BDAAE1" w14:textId="39F6C3FE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E513083" w14:textId="334D5D08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BBEE2F6" w14:textId="03176369" w:rsidR="00995061" w:rsidRPr="00B6236C" w:rsidRDefault="00995061" w:rsidP="00EA4891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6288DE98" w14:textId="77777777" w:rsidR="00995061" w:rsidRPr="00B6236C" w:rsidRDefault="00995061" w:rsidP="00995061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0"/>
        <w:gridCol w:w="3420"/>
      </w:tblGrid>
      <w:tr w:rsidR="00995061" w:rsidRPr="00B6236C" w14:paraId="4FACB4CE" w14:textId="77777777" w:rsidTr="00EA4891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37D05DD6" w14:textId="77777777" w:rsidR="00995061" w:rsidRPr="00B6236C" w:rsidRDefault="00995061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995061" w:rsidRPr="00B6236C" w14:paraId="2E551B1F" w14:textId="77777777" w:rsidTr="009D6FA6">
        <w:trPr>
          <w:cantSplit/>
        </w:trPr>
        <w:tc>
          <w:tcPr>
            <w:tcW w:w="6660" w:type="dxa"/>
            <w:shd w:val="pct12" w:color="auto" w:fill="FFFFFF"/>
          </w:tcPr>
          <w:p w14:paraId="2FA1296A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420" w:type="dxa"/>
            <w:shd w:val="pct12" w:color="auto" w:fill="FFFFFF"/>
          </w:tcPr>
          <w:p w14:paraId="54BE9488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995061" w:rsidRPr="00B6236C" w14:paraId="4510FB42" w14:textId="77777777" w:rsidTr="009D6FA6">
        <w:trPr>
          <w:cantSplit/>
        </w:trPr>
        <w:tc>
          <w:tcPr>
            <w:tcW w:w="6660" w:type="dxa"/>
          </w:tcPr>
          <w:p w14:paraId="11FE3574" w14:textId="7421E402" w:rsidR="00995061" w:rsidRPr="00B6236C" w:rsidRDefault="00A45828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Website user’s role were defined from the assumption.</w:t>
            </w:r>
          </w:p>
        </w:tc>
        <w:tc>
          <w:tcPr>
            <w:tcW w:w="3420" w:type="dxa"/>
          </w:tcPr>
          <w:p w14:paraId="605557AA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995061" w:rsidRPr="00B6236C" w14:paraId="6B655EDB" w14:textId="77777777" w:rsidTr="009D6FA6">
        <w:trPr>
          <w:cantSplit/>
        </w:trPr>
        <w:tc>
          <w:tcPr>
            <w:tcW w:w="6660" w:type="dxa"/>
          </w:tcPr>
          <w:p w14:paraId="3783FF66" w14:textId="36B44CB3" w:rsidR="00995061" w:rsidRPr="00B6236C" w:rsidRDefault="00A45828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Additional requirements to support site performance.</w:t>
            </w:r>
          </w:p>
        </w:tc>
        <w:tc>
          <w:tcPr>
            <w:tcW w:w="3420" w:type="dxa"/>
          </w:tcPr>
          <w:p w14:paraId="5DE9BF86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995061" w:rsidRPr="00B6236C" w14:paraId="4E867F4A" w14:textId="77777777" w:rsidTr="009D6FA6">
        <w:trPr>
          <w:cantSplit/>
        </w:trPr>
        <w:tc>
          <w:tcPr>
            <w:tcW w:w="6660" w:type="dxa"/>
          </w:tcPr>
          <w:p w14:paraId="2AF4D5F8" w14:textId="44C59C55" w:rsidR="00995061" w:rsidRPr="00B6236C" w:rsidRDefault="00D6513F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User Stories analysis</w:t>
            </w:r>
            <w:r w:rsidR="00A45828">
              <w:rPr>
                <w:szCs w:val="18"/>
              </w:rPr>
              <w:t>.</w:t>
            </w:r>
          </w:p>
        </w:tc>
        <w:tc>
          <w:tcPr>
            <w:tcW w:w="3420" w:type="dxa"/>
          </w:tcPr>
          <w:p w14:paraId="0DC15FD7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995061" w:rsidRPr="00B6236C" w14:paraId="657AA9BA" w14:textId="77777777" w:rsidTr="009D6FA6">
        <w:trPr>
          <w:cantSplit/>
        </w:trPr>
        <w:tc>
          <w:tcPr>
            <w:tcW w:w="6660" w:type="dxa"/>
          </w:tcPr>
          <w:p w14:paraId="18CE1EF7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</w:tcPr>
          <w:p w14:paraId="36869E7B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2DCE24A1" w14:textId="77777777" w:rsidR="00995061" w:rsidRPr="00B6236C" w:rsidRDefault="00995061" w:rsidP="00995061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0"/>
        <w:gridCol w:w="3420"/>
      </w:tblGrid>
      <w:tr w:rsidR="00995061" w:rsidRPr="00B6236C" w14:paraId="7749473D" w14:textId="77777777" w:rsidTr="00EA4891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58600915" w14:textId="77777777" w:rsidR="00995061" w:rsidRPr="00B6236C" w:rsidRDefault="00995061" w:rsidP="00EA4891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995061" w:rsidRPr="00B6236C" w14:paraId="6C37075C" w14:textId="77777777" w:rsidTr="009D6FA6">
        <w:trPr>
          <w:cantSplit/>
        </w:trPr>
        <w:tc>
          <w:tcPr>
            <w:tcW w:w="3870" w:type="dxa"/>
            <w:shd w:val="pct12" w:color="auto" w:fill="FFFFFF"/>
          </w:tcPr>
          <w:p w14:paraId="513EDC7B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pct12" w:color="auto" w:fill="FFFFFF"/>
          </w:tcPr>
          <w:p w14:paraId="739D351F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pct12" w:color="auto" w:fill="FFFFFF"/>
          </w:tcPr>
          <w:p w14:paraId="710BC950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995061" w:rsidRPr="00B6236C" w14:paraId="19F27367" w14:textId="77777777" w:rsidTr="009D6F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2233A9" w14:textId="0B546800" w:rsidR="00995061" w:rsidRPr="00B6236C" w:rsidRDefault="002706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Unauthorized users, staffs, teachers, students and site admin will be using the website.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92488C7" w14:textId="59EF387E" w:rsidR="00995061" w:rsidRPr="00B6236C" w:rsidRDefault="002706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Selected User roles: Visitors, Staffs, Teacher, Student, Amdin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99FFE7A" w14:textId="7F2DD22C" w:rsidR="00995061" w:rsidRPr="00B6236C" w:rsidRDefault="002706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Assumtions and site survey was taken for selecting the user roles.</w:t>
            </w:r>
          </w:p>
        </w:tc>
      </w:tr>
      <w:tr w:rsidR="00995061" w:rsidRPr="00B6236C" w14:paraId="2B020885" w14:textId="77777777" w:rsidTr="009D6F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1EB2C" w14:textId="7F7DEE86" w:rsidR="00995061" w:rsidRPr="00B6236C" w:rsidRDefault="002706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Since the website is a clone of another real site therefore no additional requirements were added.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CE7A5AA" w14:textId="5BD246C7" w:rsidR="00995061" w:rsidRPr="00B6236C" w:rsidRDefault="002706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No additional requirement will be added.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DCB4AD0" w14:textId="5DFE5A86" w:rsidR="00995061" w:rsidRPr="00B6236C" w:rsidRDefault="00270691" w:rsidP="00EA4891">
            <w:pPr>
              <w:pStyle w:val="CovFormText"/>
              <w:keepNext/>
              <w:keepLines/>
              <w:ind w:left="360"/>
              <w:jc w:val="center"/>
              <w:rPr>
                <w:szCs w:val="18"/>
              </w:rPr>
            </w:pPr>
            <w:r>
              <w:rPr>
                <w:szCs w:val="18"/>
              </w:rPr>
              <w:t>Course requirement analysis.</w:t>
            </w:r>
          </w:p>
        </w:tc>
      </w:tr>
      <w:tr w:rsidR="00995061" w:rsidRPr="00B6236C" w14:paraId="3E5CD416" w14:textId="77777777" w:rsidTr="009D6F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0DB302" w14:textId="03A90043" w:rsidR="00995061" w:rsidRPr="00B6236C" w:rsidRDefault="00D6513F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User stories was analyzed based on course requeirement.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098FB4B" w14:textId="3A5C55BE" w:rsidR="009D6FA6" w:rsidRPr="00B6236C" w:rsidRDefault="00D6513F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User stories </w:t>
            </w:r>
            <w:r w:rsidR="00513A4A">
              <w:rPr>
                <w:szCs w:val="18"/>
              </w:rPr>
              <w:t>was analyzed for further assumtion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7ED1C20" w14:textId="16746C94" w:rsidR="00995061" w:rsidRPr="00B6236C" w:rsidRDefault="00513A4A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User stories was formulated and structured.</w:t>
            </w:r>
          </w:p>
        </w:tc>
      </w:tr>
      <w:tr w:rsidR="00995061" w:rsidRPr="00B6236C" w14:paraId="5CBFA3C4" w14:textId="77777777" w:rsidTr="009D6F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A412F61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01C3587C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3E264206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3EFA80E7" w14:textId="77777777" w:rsidR="00995061" w:rsidRDefault="00995061" w:rsidP="00995061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995061" w:rsidRPr="006B4126" w14:paraId="6846B5E8" w14:textId="77777777" w:rsidTr="00EA489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2B2FEA92" w14:textId="77777777" w:rsidR="00995061" w:rsidRPr="006B4126" w:rsidRDefault="00995061" w:rsidP="00EA4891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95061" w:rsidRPr="006B4126" w14:paraId="70D828E2" w14:textId="77777777" w:rsidTr="00EA489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BBD816F" w14:textId="77777777" w:rsidR="00995061" w:rsidRPr="006B4126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B7EB4" w14:textId="31F26B35" w:rsidR="00995061" w:rsidRPr="006B4126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09/</w:t>
            </w:r>
            <w:r w:rsidR="00936A36">
              <w:rPr>
                <w:szCs w:val="18"/>
              </w:rPr>
              <w:t>2</w:t>
            </w:r>
            <w:r w:rsidR="000F2D04">
              <w:rPr>
                <w:szCs w:val="18"/>
              </w:rPr>
              <w:t>5</w:t>
            </w:r>
            <w:r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9D89124" w14:textId="77777777" w:rsidR="00995061" w:rsidRPr="006B4126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4CC12" w14:textId="66EAC7A7" w:rsidR="00995061" w:rsidRPr="006B4126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9</w:t>
            </w:r>
            <w:r w:rsidR="00995061">
              <w:rPr>
                <w:szCs w:val="18"/>
              </w:rPr>
              <w:t>.30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E55BF03" w14:textId="77777777" w:rsidR="00995061" w:rsidRPr="006B4126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D7BEF" w14:textId="77777777" w:rsidR="00995061" w:rsidRPr="006B4126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995061" w:rsidRPr="006B4126" w14:paraId="0C84B7CB" w14:textId="77777777" w:rsidTr="00EA4891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FA5549F" w14:textId="77777777" w:rsidR="00995061" w:rsidRPr="006B4126" w:rsidRDefault="00995061" w:rsidP="00EA4891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AC2E9A" w14:textId="65B4D944" w:rsidR="00995061" w:rsidRPr="006B4126" w:rsidRDefault="00995061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 </w:t>
            </w:r>
            <w:r w:rsidR="00936A36">
              <w:rPr>
                <w:b w:val="0"/>
                <w:szCs w:val="18"/>
              </w:rPr>
              <w:t>Product backlog and Sprint Planning</w:t>
            </w:r>
          </w:p>
        </w:tc>
      </w:tr>
    </w:tbl>
    <w:p w14:paraId="6D85AA18" w14:textId="5E2B9962" w:rsidR="00936A36" w:rsidRDefault="00936A36" w:rsidP="001538A8"/>
    <w:p w14:paraId="49A83345" w14:textId="77777777" w:rsidR="00936A36" w:rsidRDefault="00936A36" w:rsidP="00936A36">
      <w:pPr>
        <w:jc w:val="center"/>
        <w:rPr>
          <w:b/>
          <w:color w:val="800080"/>
          <w:szCs w:val="24"/>
        </w:rPr>
      </w:pPr>
      <w:r>
        <w:br w:type="page"/>
      </w:r>
      <w:r>
        <w:rPr>
          <w:b/>
          <w:color w:val="800080"/>
          <w:szCs w:val="24"/>
        </w:rPr>
        <w:lastRenderedPageBreak/>
        <w:t>Final Runners</w:t>
      </w:r>
    </w:p>
    <w:p w14:paraId="54C3C2C5" w14:textId="77777777" w:rsidR="00936A36" w:rsidRDefault="00936A36" w:rsidP="00936A36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7513DE33" w14:textId="77777777" w:rsidR="00936A36" w:rsidRDefault="00936A36" w:rsidP="00936A36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36A36" w:rsidRPr="00B6236C" w14:paraId="053B875B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40342E" w14:textId="77777777" w:rsidR="00936A36" w:rsidRPr="00B6236C" w:rsidRDefault="00936A3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81E80AF" w14:textId="77777777" w:rsidR="00936A36" w:rsidRPr="00B6236C" w:rsidRDefault="00936A3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936A36" w:rsidRPr="00B6236C" w14:paraId="09813234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7C45000" w14:textId="77777777" w:rsidR="00936A36" w:rsidRPr="00B6236C" w:rsidRDefault="00936A36" w:rsidP="00EA4891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13DF4B5" w14:textId="0663893A" w:rsidR="00936A36" w:rsidRPr="00B6236C" w:rsidRDefault="00936A3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</w:t>
            </w:r>
            <w:r w:rsidR="000F2D04">
              <w:rPr>
                <w:i w:val="0"/>
                <w:szCs w:val="18"/>
              </w:rPr>
              <w:t>25</w:t>
            </w:r>
            <w:r>
              <w:rPr>
                <w:i w:val="0"/>
                <w:szCs w:val="18"/>
              </w:rPr>
              <w:t>/2020</w:t>
            </w:r>
          </w:p>
        </w:tc>
        <w:tc>
          <w:tcPr>
            <w:tcW w:w="1800" w:type="dxa"/>
            <w:shd w:val="pct12" w:color="auto" w:fill="FFFFFF"/>
          </w:tcPr>
          <w:p w14:paraId="60E17C06" w14:textId="77777777" w:rsidR="00936A36" w:rsidRPr="00B6236C" w:rsidRDefault="00936A3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455FDBD4" w14:textId="62073329" w:rsidR="00936A36" w:rsidRPr="00B6236C" w:rsidRDefault="00936A3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9.30 PM</w:t>
            </w:r>
          </w:p>
        </w:tc>
      </w:tr>
      <w:tr w:rsidR="00936A36" w:rsidRPr="00B6236C" w14:paraId="34A56553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C6FB4BB" w14:textId="77777777" w:rsidR="00936A36" w:rsidRPr="00B6236C" w:rsidRDefault="00936A3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24753A7C" w14:textId="77777777" w:rsidR="00936A36" w:rsidRPr="00B6236C" w:rsidRDefault="00936A36" w:rsidP="00EA4891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405164A3" w14:textId="77777777" w:rsidR="00936A36" w:rsidRPr="00B6236C" w:rsidRDefault="00936A3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0D8EA6E5" w14:textId="77777777" w:rsidR="00936A36" w:rsidRPr="00B6236C" w:rsidRDefault="00936A3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482CFB97" w14:textId="77777777" w:rsidR="00936A36" w:rsidRPr="00B6236C" w:rsidRDefault="00936A36" w:rsidP="00936A36">
      <w:pPr>
        <w:jc w:val="center"/>
        <w:rPr>
          <w:sz w:val="18"/>
          <w:szCs w:val="18"/>
        </w:rPr>
      </w:pPr>
    </w:p>
    <w:tbl>
      <w:tblPr>
        <w:tblW w:w="10109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109"/>
      </w:tblGrid>
      <w:tr w:rsidR="00936A36" w:rsidRPr="00B6236C" w14:paraId="6228736D" w14:textId="77777777" w:rsidTr="00936A36">
        <w:trPr>
          <w:cantSplit/>
          <w:trHeight w:val="180"/>
        </w:trPr>
        <w:tc>
          <w:tcPr>
            <w:tcW w:w="10109" w:type="dxa"/>
            <w:tcBorders>
              <w:bottom w:val="nil"/>
            </w:tcBorders>
            <w:shd w:val="clear" w:color="auto" w:fill="800080"/>
          </w:tcPr>
          <w:p w14:paraId="00BCB2EA" w14:textId="77777777" w:rsidR="00936A36" w:rsidRPr="00B6236C" w:rsidRDefault="00936A36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936A36" w:rsidRPr="00B6236C" w14:paraId="52D7358E" w14:textId="77777777" w:rsidTr="00936A36">
        <w:trPr>
          <w:cantSplit/>
          <w:trHeight w:val="618"/>
        </w:trPr>
        <w:tc>
          <w:tcPr>
            <w:tcW w:w="10109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2E0BD9F" w14:textId="290B90AD" w:rsidR="00936A36" w:rsidRPr="001538A8" w:rsidRDefault="00936A36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Product backlog and Sprint Planning</w:t>
            </w:r>
          </w:p>
        </w:tc>
      </w:tr>
    </w:tbl>
    <w:p w14:paraId="252E7CA7" w14:textId="77777777" w:rsidR="00936A36" w:rsidRPr="00B6236C" w:rsidRDefault="00936A36" w:rsidP="00936A36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600"/>
        <w:gridCol w:w="3420"/>
      </w:tblGrid>
      <w:tr w:rsidR="00936A36" w:rsidRPr="00B6236C" w14:paraId="1A821331" w14:textId="77777777" w:rsidTr="00EA4891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370D402" w14:textId="77777777" w:rsidR="00936A36" w:rsidRPr="00B6236C" w:rsidRDefault="00936A36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936A36" w:rsidRPr="00B6236C" w14:paraId="4252EAF3" w14:textId="77777777" w:rsidTr="00EA4891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0B26F6B3" w14:textId="77777777" w:rsidR="00936A36" w:rsidRPr="00B6236C" w:rsidRDefault="00936A3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70D2F7D5" w14:textId="77777777" w:rsidR="00936A36" w:rsidRPr="00B6236C" w:rsidRDefault="00936A3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pct12" w:color="auto" w:fill="FFFFFF"/>
          </w:tcPr>
          <w:p w14:paraId="687A992B" w14:textId="77777777" w:rsidR="00936A36" w:rsidRPr="00B6236C" w:rsidRDefault="00936A3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936A36" w:rsidRPr="00B6236C" w14:paraId="1802E7B3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0C4E70" w14:textId="77777777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29D037" w14:textId="77777777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25AA4C" w14:textId="77777777" w:rsidR="00936A36" w:rsidRPr="00B6236C" w:rsidRDefault="00936A36" w:rsidP="00EA4891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936A36" w:rsidRPr="00B6236C" w14:paraId="2A43709D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F7972" w14:textId="77777777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62E5D4" w14:textId="77777777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017C093" w14:textId="77777777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936A36" w:rsidRPr="00B6236C" w14:paraId="067DEDAF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440D20" w14:textId="03406F93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B88726" w14:textId="7EE07048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25A6D3" w14:textId="13D5746F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</w:p>
        </w:tc>
      </w:tr>
      <w:tr w:rsidR="00936A36" w:rsidRPr="00B6236C" w14:paraId="77D0ABF4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813FDF6" w14:textId="20345CB6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202805D" w14:textId="3533D30D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550339E3" w14:textId="4AC9A7B6" w:rsidR="00936A36" w:rsidRPr="00B6236C" w:rsidRDefault="00936A36" w:rsidP="00EA4891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1B619E76" w14:textId="77777777" w:rsidR="00936A36" w:rsidRPr="00B6236C" w:rsidRDefault="00936A36" w:rsidP="00936A36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0"/>
        <w:gridCol w:w="3420"/>
      </w:tblGrid>
      <w:tr w:rsidR="00936A36" w:rsidRPr="00B6236C" w14:paraId="6EB4FEB4" w14:textId="77777777" w:rsidTr="00EA4891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B08E139" w14:textId="77777777" w:rsidR="00936A36" w:rsidRPr="00B6236C" w:rsidRDefault="00936A36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936A36" w:rsidRPr="00B6236C" w14:paraId="3AB574EB" w14:textId="77777777" w:rsidTr="00EA4891">
        <w:trPr>
          <w:cantSplit/>
        </w:trPr>
        <w:tc>
          <w:tcPr>
            <w:tcW w:w="6660" w:type="dxa"/>
            <w:shd w:val="pct12" w:color="auto" w:fill="FFFFFF"/>
          </w:tcPr>
          <w:p w14:paraId="309C25AB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420" w:type="dxa"/>
            <w:shd w:val="pct12" w:color="auto" w:fill="FFFFFF"/>
          </w:tcPr>
          <w:p w14:paraId="715DE8B6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936A36" w:rsidRPr="00B6236C" w14:paraId="1A70DE77" w14:textId="77777777" w:rsidTr="00EA4891">
        <w:trPr>
          <w:cantSplit/>
        </w:trPr>
        <w:tc>
          <w:tcPr>
            <w:tcW w:w="6660" w:type="dxa"/>
          </w:tcPr>
          <w:p w14:paraId="5E533D4D" w14:textId="7985A591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Product backlog specification</w:t>
            </w:r>
          </w:p>
        </w:tc>
        <w:tc>
          <w:tcPr>
            <w:tcW w:w="3420" w:type="dxa"/>
          </w:tcPr>
          <w:p w14:paraId="3A639C53" w14:textId="511B3E9E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 minutes</w:t>
            </w:r>
          </w:p>
        </w:tc>
      </w:tr>
      <w:tr w:rsidR="00936A36" w:rsidRPr="00B6236C" w14:paraId="375019F8" w14:textId="77777777" w:rsidTr="00EA4891">
        <w:trPr>
          <w:cantSplit/>
        </w:trPr>
        <w:tc>
          <w:tcPr>
            <w:tcW w:w="6660" w:type="dxa"/>
          </w:tcPr>
          <w:p w14:paraId="77134B8D" w14:textId="44B2BB9F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Sprint Plannig</w:t>
            </w:r>
          </w:p>
        </w:tc>
        <w:tc>
          <w:tcPr>
            <w:tcW w:w="3420" w:type="dxa"/>
          </w:tcPr>
          <w:p w14:paraId="3A4655A3" w14:textId="6A6A9F43" w:rsidR="00936A36" w:rsidRPr="00B6236C" w:rsidRDefault="00B941A9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936A36" w:rsidRPr="00B6236C" w14:paraId="49880DC1" w14:textId="77777777" w:rsidTr="00EA4891">
        <w:trPr>
          <w:cantSplit/>
        </w:trPr>
        <w:tc>
          <w:tcPr>
            <w:tcW w:w="6660" w:type="dxa"/>
          </w:tcPr>
          <w:p w14:paraId="17010B13" w14:textId="26DE0C14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</w:tcPr>
          <w:p w14:paraId="1E12926C" w14:textId="31C327E3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  <w:tr w:rsidR="00936A36" w:rsidRPr="00B6236C" w14:paraId="473B3493" w14:textId="77777777" w:rsidTr="00EA4891">
        <w:trPr>
          <w:cantSplit/>
        </w:trPr>
        <w:tc>
          <w:tcPr>
            <w:tcW w:w="6660" w:type="dxa"/>
          </w:tcPr>
          <w:p w14:paraId="03847AC3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</w:tcPr>
          <w:p w14:paraId="0C662F8F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455CCB03" w14:textId="77777777" w:rsidR="00936A36" w:rsidRPr="00B6236C" w:rsidRDefault="00936A36" w:rsidP="00936A36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0"/>
        <w:gridCol w:w="3420"/>
      </w:tblGrid>
      <w:tr w:rsidR="00936A36" w:rsidRPr="00B6236C" w14:paraId="53BA0A22" w14:textId="77777777" w:rsidTr="00EA4891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13E5033D" w14:textId="77777777" w:rsidR="00936A36" w:rsidRPr="00B6236C" w:rsidRDefault="00936A36" w:rsidP="00EA4891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936A36" w:rsidRPr="00B6236C" w14:paraId="38987732" w14:textId="77777777" w:rsidTr="00EA4891">
        <w:trPr>
          <w:cantSplit/>
        </w:trPr>
        <w:tc>
          <w:tcPr>
            <w:tcW w:w="3870" w:type="dxa"/>
            <w:shd w:val="pct12" w:color="auto" w:fill="FFFFFF"/>
          </w:tcPr>
          <w:p w14:paraId="2323A56D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pct12" w:color="auto" w:fill="FFFFFF"/>
          </w:tcPr>
          <w:p w14:paraId="298E0FBB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pct12" w:color="auto" w:fill="FFFFFF"/>
          </w:tcPr>
          <w:p w14:paraId="49FE3733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936A36" w:rsidRPr="00B6236C" w14:paraId="182BD0BE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218092" w14:textId="4FBA566A" w:rsidR="00936A36" w:rsidRPr="00B6236C" w:rsidRDefault="00B941A9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All the requirements from assumptions and course requriements were analyzed to make product backlog.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C4E3EDA" w14:textId="7F683378" w:rsidR="00936A36" w:rsidRPr="00B6236C" w:rsidRDefault="00B941A9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MoSCoW was applied to make requirement prioritization.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0CDF48F" w14:textId="03E981E1" w:rsidR="00936A36" w:rsidRPr="00B6236C" w:rsidRDefault="00B941A9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MoSCoW was applied.</w:t>
            </w:r>
          </w:p>
        </w:tc>
      </w:tr>
      <w:tr w:rsidR="00936A36" w:rsidRPr="00B6236C" w14:paraId="7D7E6067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F3C4BD" w14:textId="1CB54E4A" w:rsidR="00936A36" w:rsidRPr="00B6236C" w:rsidRDefault="00B941A9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Course work duration </w:t>
            </w:r>
            <w:r w:rsidR="00EA4891">
              <w:rPr>
                <w:szCs w:val="18"/>
              </w:rPr>
              <w:t>was</w:t>
            </w:r>
            <w:r>
              <w:rPr>
                <w:szCs w:val="18"/>
              </w:rPr>
              <w:t xml:space="preserve"> analysed to make sprint planning within fixed time.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9CF7DF3" w14:textId="7CD1187C" w:rsidR="00936A36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Each sprint should not be more than 2 weeks was decided.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81F8D59" w14:textId="6095BF24" w:rsidR="00936A36" w:rsidRPr="00B6236C" w:rsidRDefault="00EA4891" w:rsidP="00EA4891">
            <w:pPr>
              <w:pStyle w:val="CovFormText"/>
              <w:keepNext/>
              <w:keepLines/>
              <w:ind w:left="360"/>
              <w:jc w:val="center"/>
              <w:rPr>
                <w:szCs w:val="18"/>
              </w:rPr>
            </w:pPr>
            <w:r>
              <w:rPr>
                <w:szCs w:val="18"/>
              </w:rPr>
              <w:t>Time specific and team contribution hours were analyzed.</w:t>
            </w:r>
          </w:p>
        </w:tc>
      </w:tr>
      <w:tr w:rsidR="00936A36" w:rsidRPr="00B6236C" w14:paraId="1FEC630C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53DC9" w14:textId="5D19F1A0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31FBB36" w14:textId="26971694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35DC8C7" w14:textId="0D4A011D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  <w:tr w:rsidR="00936A36" w:rsidRPr="00B6236C" w14:paraId="326616E3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AA0744A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089A05D1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17DDC89E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1188D2DE" w14:textId="77777777" w:rsidR="00936A36" w:rsidRDefault="00936A36" w:rsidP="00936A36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936A36" w:rsidRPr="006B4126" w14:paraId="4278FDE5" w14:textId="77777777" w:rsidTr="00EA489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490E3E4D" w14:textId="77777777" w:rsidR="00936A36" w:rsidRPr="006B4126" w:rsidRDefault="00936A36" w:rsidP="00EA4891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A36" w:rsidRPr="006B4126" w14:paraId="6A6B92DC" w14:textId="77777777" w:rsidTr="00EA489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6B0FF93" w14:textId="77777777" w:rsidR="00936A36" w:rsidRPr="006B4126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98BE2" w14:textId="53A66D14" w:rsidR="00936A36" w:rsidRPr="006B4126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09/2</w:t>
            </w:r>
            <w:r w:rsidR="000F2D04">
              <w:rPr>
                <w:szCs w:val="18"/>
              </w:rPr>
              <w:t>8</w:t>
            </w:r>
            <w:r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3884302" w14:textId="77777777" w:rsidR="00936A36" w:rsidRPr="006B4126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F5867" w14:textId="77777777" w:rsidR="00936A36" w:rsidRPr="006B4126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9.30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96F357E" w14:textId="77777777" w:rsidR="00936A36" w:rsidRPr="006B4126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406F3" w14:textId="77777777" w:rsidR="00936A36" w:rsidRPr="006B4126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936A36" w:rsidRPr="006B4126" w14:paraId="736CCECB" w14:textId="77777777" w:rsidTr="00EA4891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BEDE20E" w14:textId="77777777" w:rsidR="00936A36" w:rsidRPr="006B4126" w:rsidRDefault="00936A36" w:rsidP="00EA4891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060EA6" w14:textId="385FF0F7" w:rsidR="00936A36" w:rsidRPr="006B4126" w:rsidRDefault="00EA4891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Sprint Backlog</w:t>
            </w:r>
          </w:p>
        </w:tc>
      </w:tr>
    </w:tbl>
    <w:p w14:paraId="5A5A884B" w14:textId="750BAE14" w:rsidR="00EA4891" w:rsidRDefault="00EA4891" w:rsidP="001538A8"/>
    <w:p w14:paraId="5C222030" w14:textId="77777777" w:rsidR="00EA4891" w:rsidRDefault="00EA4891" w:rsidP="00EA4891">
      <w:pPr>
        <w:jc w:val="center"/>
        <w:rPr>
          <w:b/>
          <w:color w:val="800080"/>
          <w:szCs w:val="24"/>
        </w:rPr>
      </w:pPr>
      <w:r>
        <w:br w:type="page"/>
      </w:r>
      <w:r>
        <w:rPr>
          <w:b/>
          <w:color w:val="800080"/>
          <w:szCs w:val="24"/>
        </w:rPr>
        <w:lastRenderedPageBreak/>
        <w:t>Final Runners</w:t>
      </w:r>
    </w:p>
    <w:p w14:paraId="2439B312" w14:textId="77777777" w:rsidR="00EA4891" w:rsidRDefault="00EA4891" w:rsidP="00EA4891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54978704" w14:textId="77777777" w:rsidR="00EA4891" w:rsidRDefault="00EA4891" w:rsidP="00EA4891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EA4891" w:rsidRPr="00B6236C" w14:paraId="4D0A330A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423773F" w14:textId="77777777" w:rsidR="00EA4891" w:rsidRPr="00B6236C" w:rsidRDefault="00EA489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FA2A112" w14:textId="77777777" w:rsidR="00EA4891" w:rsidRPr="00B6236C" w:rsidRDefault="00EA489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EA4891" w:rsidRPr="00B6236C" w14:paraId="54320728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B54D815" w14:textId="77777777" w:rsidR="00EA4891" w:rsidRPr="00B6236C" w:rsidRDefault="00EA4891" w:rsidP="00EA4891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0F2621E" w14:textId="781B908A" w:rsidR="00EA4891" w:rsidRPr="00B6236C" w:rsidRDefault="00EA489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</w:t>
            </w:r>
            <w:r w:rsidR="000F2D04">
              <w:rPr>
                <w:i w:val="0"/>
                <w:szCs w:val="18"/>
              </w:rPr>
              <w:t>28</w:t>
            </w:r>
            <w:r>
              <w:rPr>
                <w:i w:val="0"/>
                <w:szCs w:val="18"/>
              </w:rPr>
              <w:t>/2020</w:t>
            </w:r>
          </w:p>
        </w:tc>
        <w:tc>
          <w:tcPr>
            <w:tcW w:w="1800" w:type="dxa"/>
            <w:shd w:val="pct12" w:color="auto" w:fill="FFFFFF"/>
          </w:tcPr>
          <w:p w14:paraId="0DAACD20" w14:textId="77777777" w:rsidR="00EA4891" w:rsidRPr="00B6236C" w:rsidRDefault="00EA489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6C8C0F40" w14:textId="77777777" w:rsidR="00EA4891" w:rsidRPr="00B6236C" w:rsidRDefault="00EA489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9.30 PM</w:t>
            </w:r>
          </w:p>
        </w:tc>
      </w:tr>
      <w:tr w:rsidR="00EA4891" w:rsidRPr="00B6236C" w14:paraId="334509D4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E495B95" w14:textId="77777777" w:rsidR="00EA4891" w:rsidRPr="00B6236C" w:rsidRDefault="00EA489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7F4B12A1" w14:textId="77777777" w:rsidR="00EA4891" w:rsidRPr="00B6236C" w:rsidRDefault="00EA4891" w:rsidP="00EA4891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7E16B0D5" w14:textId="77777777" w:rsidR="00EA4891" w:rsidRPr="00B6236C" w:rsidRDefault="00EA489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78ACF71" w14:textId="77777777" w:rsidR="00EA4891" w:rsidRPr="00B6236C" w:rsidRDefault="00EA489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7A96D371" w14:textId="77777777" w:rsidR="00EA4891" w:rsidRPr="00B6236C" w:rsidRDefault="00EA4891" w:rsidP="00EA4891">
      <w:pPr>
        <w:jc w:val="center"/>
        <w:rPr>
          <w:sz w:val="18"/>
          <w:szCs w:val="18"/>
        </w:rPr>
      </w:pPr>
    </w:p>
    <w:tbl>
      <w:tblPr>
        <w:tblW w:w="10109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109"/>
      </w:tblGrid>
      <w:tr w:rsidR="00EA4891" w:rsidRPr="00B6236C" w14:paraId="6DAE8CD7" w14:textId="77777777" w:rsidTr="00EA4891">
        <w:trPr>
          <w:cantSplit/>
          <w:trHeight w:val="180"/>
        </w:trPr>
        <w:tc>
          <w:tcPr>
            <w:tcW w:w="10109" w:type="dxa"/>
            <w:tcBorders>
              <w:bottom w:val="nil"/>
            </w:tcBorders>
            <w:shd w:val="clear" w:color="auto" w:fill="800080"/>
          </w:tcPr>
          <w:p w14:paraId="073A968E" w14:textId="77777777" w:rsidR="00EA4891" w:rsidRPr="00B6236C" w:rsidRDefault="00EA4891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EA4891" w:rsidRPr="00B6236C" w14:paraId="1EBF9DB9" w14:textId="77777777" w:rsidTr="00EA4891">
        <w:trPr>
          <w:cantSplit/>
          <w:trHeight w:val="618"/>
        </w:trPr>
        <w:tc>
          <w:tcPr>
            <w:tcW w:w="10109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C5E0A57" w14:textId="57948E72" w:rsidR="00EA4891" w:rsidRPr="001538A8" w:rsidRDefault="000F2D04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 w:rsidRPr="000F2D04">
              <w:rPr>
                <w:b w:val="0"/>
                <w:szCs w:val="18"/>
              </w:rPr>
              <w:t>Sprint Backlog</w:t>
            </w:r>
          </w:p>
        </w:tc>
      </w:tr>
    </w:tbl>
    <w:p w14:paraId="38128E2F" w14:textId="77777777" w:rsidR="00EA4891" w:rsidRPr="00B6236C" w:rsidRDefault="00EA4891" w:rsidP="00EA4891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600"/>
        <w:gridCol w:w="3420"/>
      </w:tblGrid>
      <w:tr w:rsidR="00EA4891" w:rsidRPr="00B6236C" w14:paraId="11B76887" w14:textId="77777777" w:rsidTr="00EA4891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3AE581F5" w14:textId="77777777" w:rsidR="00EA4891" w:rsidRPr="00B6236C" w:rsidRDefault="00EA4891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EA4891" w:rsidRPr="00B6236C" w14:paraId="74AB28D7" w14:textId="77777777" w:rsidTr="00EA4891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4431B253" w14:textId="77777777" w:rsidR="00EA4891" w:rsidRPr="00B6236C" w:rsidRDefault="00EA489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4192E53B" w14:textId="77777777" w:rsidR="00EA4891" w:rsidRPr="00B6236C" w:rsidRDefault="00EA489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pct12" w:color="auto" w:fill="FFFFFF"/>
          </w:tcPr>
          <w:p w14:paraId="3B70E26C" w14:textId="77777777" w:rsidR="00EA4891" w:rsidRPr="00B6236C" w:rsidRDefault="00EA489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EA4891" w:rsidRPr="00B6236C" w14:paraId="5BAFC7A9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4AB79D" w14:textId="77777777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2F772" w14:textId="77777777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8BC275" w14:textId="77777777" w:rsidR="00EA4891" w:rsidRPr="00B6236C" w:rsidRDefault="00EA4891" w:rsidP="00EA4891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EA4891" w:rsidRPr="00B6236C" w14:paraId="0E26742B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8B9157" w14:textId="77777777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535C25" w14:textId="77777777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02D15C" w14:textId="77777777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EA4891" w:rsidRPr="00B6236C" w14:paraId="6E254EC3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33C82" w14:textId="43942D26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52B7B" w14:textId="4BFCFD74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411E905" w14:textId="1EF8DB2D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</w:p>
        </w:tc>
      </w:tr>
      <w:tr w:rsidR="00EA4891" w:rsidRPr="00B6236C" w14:paraId="77E5F8A2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84B890D" w14:textId="0334E319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4D57516" w14:textId="0CD5DABB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BF9C421" w14:textId="5A04FFCA" w:rsidR="00EA4891" w:rsidRPr="00B6236C" w:rsidRDefault="00EA4891" w:rsidP="00EA4891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4C80461A" w14:textId="77777777" w:rsidR="00EA4891" w:rsidRPr="00B6236C" w:rsidRDefault="00EA4891" w:rsidP="00EA4891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0"/>
        <w:gridCol w:w="3420"/>
      </w:tblGrid>
      <w:tr w:rsidR="00EA4891" w:rsidRPr="00B6236C" w14:paraId="6CAC8704" w14:textId="77777777" w:rsidTr="00EA4891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00E38F8" w14:textId="77777777" w:rsidR="00EA4891" w:rsidRPr="00B6236C" w:rsidRDefault="00EA4891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EA4891" w:rsidRPr="00B6236C" w14:paraId="5C529782" w14:textId="77777777" w:rsidTr="00EA4891">
        <w:trPr>
          <w:cantSplit/>
        </w:trPr>
        <w:tc>
          <w:tcPr>
            <w:tcW w:w="6660" w:type="dxa"/>
            <w:shd w:val="pct12" w:color="auto" w:fill="FFFFFF"/>
          </w:tcPr>
          <w:p w14:paraId="31C48749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420" w:type="dxa"/>
            <w:shd w:val="pct12" w:color="auto" w:fill="FFFFFF"/>
          </w:tcPr>
          <w:p w14:paraId="5B86C579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EA4891" w:rsidRPr="00B6236C" w14:paraId="158E2895" w14:textId="77777777" w:rsidTr="00EA4891">
        <w:trPr>
          <w:cantSplit/>
        </w:trPr>
        <w:tc>
          <w:tcPr>
            <w:tcW w:w="6660" w:type="dxa"/>
          </w:tcPr>
          <w:p w14:paraId="678B4D49" w14:textId="01BC8287" w:rsidR="00EA4891" w:rsidRPr="00B6236C" w:rsidRDefault="000F2D0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Sprint features specification</w:t>
            </w:r>
          </w:p>
        </w:tc>
        <w:tc>
          <w:tcPr>
            <w:tcW w:w="3420" w:type="dxa"/>
          </w:tcPr>
          <w:p w14:paraId="6620DB69" w14:textId="0BA5884A" w:rsidR="00EA4891" w:rsidRPr="00B6236C" w:rsidRDefault="0060634B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EA4891">
              <w:rPr>
                <w:szCs w:val="18"/>
              </w:rPr>
              <w:t xml:space="preserve"> minutes</w:t>
            </w:r>
          </w:p>
        </w:tc>
      </w:tr>
      <w:tr w:rsidR="00EA4891" w:rsidRPr="00B6236C" w14:paraId="38DBDE41" w14:textId="77777777" w:rsidTr="00EA4891">
        <w:trPr>
          <w:cantSplit/>
        </w:trPr>
        <w:tc>
          <w:tcPr>
            <w:tcW w:w="6660" w:type="dxa"/>
          </w:tcPr>
          <w:p w14:paraId="09B7A304" w14:textId="55EEDAA1" w:rsidR="00EA4891" w:rsidRPr="00B6236C" w:rsidRDefault="000F2D0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Sprint time complexity</w:t>
            </w:r>
          </w:p>
        </w:tc>
        <w:tc>
          <w:tcPr>
            <w:tcW w:w="3420" w:type="dxa"/>
          </w:tcPr>
          <w:p w14:paraId="64F57D7C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EA4891" w:rsidRPr="00B6236C" w14:paraId="5F916C44" w14:textId="77777777" w:rsidTr="00EA4891">
        <w:trPr>
          <w:cantSplit/>
        </w:trPr>
        <w:tc>
          <w:tcPr>
            <w:tcW w:w="6660" w:type="dxa"/>
          </w:tcPr>
          <w:p w14:paraId="65EA4624" w14:textId="69D14DD6" w:rsidR="00EA4891" w:rsidRPr="00B6236C" w:rsidRDefault="00EA4891" w:rsidP="0060634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420" w:type="dxa"/>
          </w:tcPr>
          <w:p w14:paraId="6791CDCF" w14:textId="62D44E67" w:rsidR="00EA4891" w:rsidRPr="00B6236C" w:rsidRDefault="00EA4891" w:rsidP="0060634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A4891" w:rsidRPr="00B6236C" w14:paraId="43865A8B" w14:textId="77777777" w:rsidTr="00EA4891">
        <w:trPr>
          <w:cantSplit/>
        </w:trPr>
        <w:tc>
          <w:tcPr>
            <w:tcW w:w="6660" w:type="dxa"/>
          </w:tcPr>
          <w:p w14:paraId="68F36662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</w:tcPr>
          <w:p w14:paraId="5CABBD34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144C5A7E" w14:textId="77777777" w:rsidR="00EA4891" w:rsidRPr="00B6236C" w:rsidRDefault="00EA4891" w:rsidP="00EA4891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0"/>
        <w:gridCol w:w="3420"/>
      </w:tblGrid>
      <w:tr w:rsidR="00EA4891" w:rsidRPr="00B6236C" w14:paraId="1DA16AEE" w14:textId="77777777" w:rsidTr="00EA4891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50385F00" w14:textId="77777777" w:rsidR="00EA4891" w:rsidRPr="00B6236C" w:rsidRDefault="00EA4891" w:rsidP="00EA4891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EA4891" w:rsidRPr="00B6236C" w14:paraId="49E9C499" w14:textId="77777777" w:rsidTr="00EA4891">
        <w:trPr>
          <w:cantSplit/>
        </w:trPr>
        <w:tc>
          <w:tcPr>
            <w:tcW w:w="3870" w:type="dxa"/>
            <w:shd w:val="pct12" w:color="auto" w:fill="FFFFFF"/>
          </w:tcPr>
          <w:p w14:paraId="548FDD77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pct12" w:color="auto" w:fill="FFFFFF"/>
          </w:tcPr>
          <w:p w14:paraId="2E2FF021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pct12" w:color="auto" w:fill="FFFFFF"/>
          </w:tcPr>
          <w:p w14:paraId="001BE9EC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EA4891" w:rsidRPr="00B6236C" w14:paraId="1FA2BCA4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27EE76" w14:textId="3FF6980B" w:rsidR="00EA4891" w:rsidRPr="00B6236C" w:rsidRDefault="00A61E47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What features will be developed within sprints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EF3F4AB" w14:textId="48F1FC51" w:rsidR="00EA4891" w:rsidRPr="00B6236C" w:rsidRDefault="002651DE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Multiple similar feature will be developed in two week sprint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FFE08C2" w14:textId="4DEF669B" w:rsidR="00EA4891" w:rsidRPr="00B6236C" w:rsidRDefault="002651DE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Similar features were selected</w:t>
            </w:r>
          </w:p>
        </w:tc>
      </w:tr>
      <w:tr w:rsidR="00EA4891" w:rsidRPr="00B6236C" w14:paraId="13C6633A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2BA1F7" w14:textId="7B9E9A33" w:rsidR="00EA4891" w:rsidRPr="00B6236C" w:rsidRDefault="0060634B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Five Sprints were decided for project to be developed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1F15806" w14:textId="741BDE09" w:rsidR="00EA4891" w:rsidRPr="00B6236C" w:rsidRDefault="0060634B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Similar features and their estimated size was evaluated for fixing sprints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2CAA91B" w14:textId="703C52EB" w:rsidR="00EA4891" w:rsidRPr="00B6236C" w:rsidRDefault="0060634B" w:rsidP="00EA4891">
            <w:pPr>
              <w:pStyle w:val="CovFormText"/>
              <w:keepNext/>
              <w:keepLines/>
              <w:ind w:left="360"/>
              <w:jc w:val="center"/>
              <w:rPr>
                <w:szCs w:val="18"/>
              </w:rPr>
            </w:pPr>
            <w:r>
              <w:rPr>
                <w:szCs w:val="18"/>
              </w:rPr>
              <w:t>5 sprint will run sequncially</w:t>
            </w:r>
            <w:r w:rsidR="00994050">
              <w:rPr>
                <w:szCs w:val="18"/>
              </w:rPr>
              <w:t xml:space="preserve"> throughotu the</w:t>
            </w:r>
            <w:r>
              <w:rPr>
                <w:szCs w:val="18"/>
              </w:rPr>
              <w:t xml:space="preserve"> the whole project time.</w:t>
            </w:r>
          </w:p>
        </w:tc>
      </w:tr>
      <w:tr w:rsidR="00EA4891" w:rsidRPr="00B6236C" w14:paraId="4313FB41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698F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BB36358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BF7235A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  <w:tr w:rsidR="00EA4891" w:rsidRPr="00B6236C" w14:paraId="717B1474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09AB1FF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79AB651E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3F5315E0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19CC9D6E" w14:textId="77777777" w:rsidR="00EA4891" w:rsidRDefault="00EA4891" w:rsidP="00EA4891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EA4891" w:rsidRPr="006B4126" w14:paraId="3F3EE6FB" w14:textId="77777777" w:rsidTr="00EA489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59C03F07" w14:textId="77777777" w:rsidR="00EA4891" w:rsidRPr="006B4126" w:rsidRDefault="00EA4891" w:rsidP="00EA4891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A4891" w:rsidRPr="006B4126" w14:paraId="1E6BC113" w14:textId="77777777" w:rsidTr="00EA489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B2FF330" w14:textId="77777777" w:rsidR="00EA4891" w:rsidRPr="006B4126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167A2" w14:textId="01FA5748" w:rsidR="00EA4891" w:rsidRPr="006B4126" w:rsidRDefault="000F2D0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EA4891">
              <w:rPr>
                <w:szCs w:val="18"/>
              </w:rPr>
              <w:t>/</w:t>
            </w:r>
            <w:r>
              <w:rPr>
                <w:szCs w:val="18"/>
              </w:rPr>
              <w:t>01</w:t>
            </w:r>
            <w:r w:rsidR="00EA4891"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A417A9B" w14:textId="77777777" w:rsidR="00EA4891" w:rsidRPr="006B4126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7475" w14:textId="77777777" w:rsidR="00EA4891" w:rsidRPr="006B4126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9.30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EC598C6" w14:textId="77777777" w:rsidR="00EA4891" w:rsidRPr="006B4126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2CFD3" w14:textId="77777777" w:rsidR="00EA4891" w:rsidRPr="006B4126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EA4891" w:rsidRPr="006B4126" w14:paraId="713CA959" w14:textId="77777777" w:rsidTr="00EA4891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6DAAD47" w14:textId="77777777" w:rsidR="00EA4891" w:rsidRPr="006B4126" w:rsidRDefault="00EA4891" w:rsidP="00EA4891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363930" w14:textId="57AA9EE3" w:rsidR="00EA4891" w:rsidRPr="006B4126" w:rsidRDefault="0060634B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Use case</w:t>
            </w:r>
            <w:r w:rsidR="00F66579">
              <w:rPr>
                <w:b w:val="0"/>
                <w:szCs w:val="18"/>
              </w:rPr>
              <w:t>, Initial Class Diagram and ERD analysis</w:t>
            </w:r>
          </w:p>
        </w:tc>
      </w:tr>
    </w:tbl>
    <w:p w14:paraId="7299101A" w14:textId="1B9D6399" w:rsidR="00D6513F" w:rsidRDefault="00D6513F" w:rsidP="001538A8"/>
    <w:p w14:paraId="0002A2DA" w14:textId="77777777" w:rsidR="00D6513F" w:rsidRDefault="00D6513F" w:rsidP="00D6513F">
      <w:pPr>
        <w:jc w:val="center"/>
        <w:rPr>
          <w:b/>
          <w:color w:val="800080"/>
          <w:szCs w:val="24"/>
        </w:rPr>
      </w:pPr>
      <w:r>
        <w:br w:type="page"/>
      </w:r>
      <w:r>
        <w:rPr>
          <w:b/>
          <w:color w:val="800080"/>
          <w:szCs w:val="24"/>
        </w:rPr>
        <w:lastRenderedPageBreak/>
        <w:t>Final Runners</w:t>
      </w:r>
    </w:p>
    <w:p w14:paraId="002E3681" w14:textId="77777777" w:rsidR="00D6513F" w:rsidRDefault="00D6513F" w:rsidP="00D6513F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07ED93E9" w14:textId="77777777" w:rsidR="00D6513F" w:rsidRDefault="00D6513F" w:rsidP="00D6513F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D6513F" w:rsidRPr="00B6236C" w14:paraId="339DB52D" w14:textId="77777777" w:rsidTr="000046D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05016ED" w14:textId="77777777" w:rsidR="00D6513F" w:rsidRPr="00B6236C" w:rsidRDefault="00D6513F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5B8C6223" w14:textId="77777777" w:rsidR="00D6513F" w:rsidRPr="00B6236C" w:rsidRDefault="00D6513F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D6513F" w:rsidRPr="00B6236C" w14:paraId="45F9B031" w14:textId="77777777" w:rsidTr="000046D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43C5EBB" w14:textId="77777777" w:rsidR="00D6513F" w:rsidRPr="00B6236C" w:rsidRDefault="00D6513F" w:rsidP="000046D0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5B0B0E8A" w14:textId="07C71AE3" w:rsidR="00D6513F" w:rsidRPr="00B6236C" w:rsidRDefault="000637D2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D6513F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01</w:t>
            </w:r>
            <w:r w:rsidR="00D6513F">
              <w:rPr>
                <w:i w:val="0"/>
                <w:szCs w:val="18"/>
              </w:rPr>
              <w:t>/2020</w:t>
            </w:r>
          </w:p>
        </w:tc>
        <w:tc>
          <w:tcPr>
            <w:tcW w:w="1800" w:type="dxa"/>
            <w:shd w:val="pct12" w:color="auto" w:fill="FFFFFF"/>
          </w:tcPr>
          <w:p w14:paraId="52399F78" w14:textId="77777777" w:rsidR="00D6513F" w:rsidRPr="00B6236C" w:rsidRDefault="00D6513F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07A7A88C" w14:textId="77777777" w:rsidR="00D6513F" w:rsidRPr="00B6236C" w:rsidRDefault="00D6513F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9.30 PM</w:t>
            </w:r>
          </w:p>
        </w:tc>
      </w:tr>
      <w:tr w:rsidR="00D6513F" w:rsidRPr="00B6236C" w14:paraId="1B237C4C" w14:textId="77777777" w:rsidTr="000046D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E91D86" w14:textId="77777777" w:rsidR="00D6513F" w:rsidRPr="00B6236C" w:rsidRDefault="00D6513F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81E495E" w14:textId="77777777" w:rsidR="00D6513F" w:rsidRPr="00B6236C" w:rsidRDefault="00D6513F" w:rsidP="000046D0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0CF14AA8" w14:textId="77777777" w:rsidR="00D6513F" w:rsidRPr="00B6236C" w:rsidRDefault="00D6513F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1FC9C8A7" w14:textId="77777777" w:rsidR="00D6513F" w:rsidRPr="00B6236C" w:rsidRDefault="00D6513F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3B6429FB" w14:textId="77777777" w:rsidR="00D6513F" w:rsidRPr="00B6236C" w:rsidRDefault="00D6513F" w:rsidP="00D6513F">
      <w:pPr>
        <w:jc w:val="center"/>
        <w:rPr>
          <w:sz w:val="18"/>
          <w:szCs w:val="18"/>
        </w:rPr>
      </w:pPr>
    </w:p>
    <w:tbl>
      <w:tblPr>
        <w:tblW w:w="10092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92"/>
      </w:tblGrid>
      <w:tr w:rsidR="00D6513F" w:rsidRPr="00B6236C" w14:paraId="22136517" w14:textId="77777777" w:rsidTr="000637D2">
        <w:trPr>
          <w:cantSplit/>
          <w:trHeight w:val="250"/>
        </w:trPr>
        <w:tc>
          <w:tcPr>
            <w:tcW w:w="10092" w:type="dxa"/>
            <w:tcBorders>
              <w:bottom w:val="nil"/>
            </w:tcBorders>
            <w:shd w:val="clear" w:color="auto" w:fill="800080"/>
          </w:tcPr>
          <w:p w14:paraId="0CAB48C5" w14:textId="77777777" w:rsidR="00D6513F" w:rsidRPr="00B6236C" w:rsidRDefault="00D6513F" w:rsidP="000046D0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D6513F" w:rsidRPr="00B6236C" w14:paraId="46C0339B" w14:textId="77777777" w:rsidTr="000637D2">
        <w:trPr>
          <w:cantSplit/>
          <w:trHeight w:val="862"/>
        </w:trPr>
        <w:tc>
          <w:tcPr>
            <w:tcW w:w="10092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D19EDAF" w14:textId="6E555593" w:rsidR="00D6513F" w:rsidRPr="001538A8" w:rsidRDefault="001C1228" w:rsidP="000046D0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Use case, Initial Class Diagram and ERD analysis</w:t>
            </w:r>
          </w:p>
        </w:tc>
      </w:tr>
    </w:tbl>
    <w:p w14:paraId="5688A3C3" w14:textId="77777777" w:rsidR="00D6513F" w:rsidRPr="00B6236C" w:rsidRDefault="00D6513F" w:rsidP="00D6513F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600"/>
        <w:gridCol w:w="3420"/>
      </w:tblGrid>
      <w:tr w:rsidR="00D6513F" w:rsidRPr="00B6236C" w14:paraId="2A9CFD23" w14:textId="77777777" w:rsidTr="000046D0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2FF639A" w14:textId="77777777" w:rsidR="00D6513F" w:rsidRPr="00B6236C" w:rsidRDefault="00D6513F" w:rsidP="000046D0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D6513F" w:rsidRPr="00B6236C" w14:paraId="4A4960B8" w14:textId="77777777" w:rsidTr="000046D0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63A7FAA9" w14:textId="77777777" w:rsidR="00D6513F" w:rsidRPr="00B6236C" w:rsidRDefault="00D6513F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3E480228" w14:textId="77777777" w:rsidR="00D6513F" w:rsidRPr="00B6236C" w:rsidRDefault="00D6513F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pct12" w:color="auto" w:fill="FFFFFF"/>
          </w:tcPr>
          <w:p w14:paraId="6B878D6C" w14:textId="77777777" w:rsidR="00D6513F" w:rsidRPr="00B6236C" w:rsidRDefault="00D6513F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D6513F" w:rsidRPr="00B6236C" w14:paraId="6A96BADE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104FAD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CDA213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3CF810E" w14:textId="77777777" w:rsidR="00D6513F" w:rsidRPr="00B6236C" w:rsidRDefault="00D6513F" w:rsidP="000046D0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D6513F" w:rsidRPr="00B6236C" w14:paraId="38B00380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8BCD1C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488BAF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236A41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D6513F" w:rsidRPr="00B6236C" w14:paraId="74C04348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830EB4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jt5268i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7FAFC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Analyst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9C48F75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 w:rsidRPr="008623C9">
              <w:rPr>
                <w:szCs w:val="18"/>
              </w:rPr>
              <w:t>1000499@daffodil.ac</w:t>
            </w:r>
          </w:p>
        </w:tc>
      </w:tr>
      <w:tr w:rsidR="00D6513F" w:rsidRPr="00B6236C" w14:paraId="1B8C0D82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EE221D0" w14:textId="0B55329C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437D765" w14:textId="36B2FB08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D4F0553" w14:textId="2694D4C3" w:rsidR="00D6513F" w:rsidRPr="00B6236C" w:rsidRDefault="00D6513F" w:rsidP="000046D0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66EEEB39" w14:textId="77777777" w:rsidR="00D6513F" w:rsidRPr="00B6236C" w:rsidRDefault="00D6513F" w:rsidP="00D6513F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0"/>
        <w:gridCol w:w="3420"/>
      </w:tblGrid>
      <w:tr w:rsidR="00D6513F" w:rsidRPr="00B6236C" w14:paraId="2AB1CE11" w14:textId="77777777" w:rsidTr="000046D0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6C2CFFB" w14:textId="77777777" w:rsidR="00D6513F" w:rsidRPr="00B6236C" w:rsidRDefault="00D6513F" w:rsidP="000046D0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D6513F" w:rsidRPr="00B6236C" w14:paraId="15CEEF41" w14:textId="77777777" w:rsidTr="000046D0">
        <w:trPr>
          <w:cantSplit/>
        </w:trPr>
        <w:tc>
          <w:tcPr>
            <w:tcW w:w="6660" w:type="dxa"/>
            <w:shd w:val="pct12" w:color="auto" w:fill="FFFFFF"/>
          </w:tcPr>
          <w:p w14:paraId="023B1BA6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420" w:type="dxa"/>
            <w:shd w:val="pct12" w:color="auto" w:fill="FFFFFF"/>
          </w:tcPr>
          <w:p w14:paraId="30A06EFF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D6513F" w:rsidRPr="00B6236C" w14:paraId="4EDD898F" w14:textId="77777777" w:rsidTr="000046D0">
        <w:trPr>
          <w:cantSplit/>
        </w:trPr>
        <w:tc>
          <w:tcPr>
            <w:tcW w:w="6660" w:type="dxa"/>
          </w:tcPr>
          <w:p w14:paraId="3EBD4716" w14:textId="4EE953F2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Use case analysis</w:t>
            </w:r>
          </w:p>
        </w:tc>
        <w:tc>
          <w:tcPr>
            <w:tcW w:w="3420" w:type="dxa"/>
          </w:tcPr>
          <w:p w14:paraId="7E5CF2DA" w14:textId="20EE3C1D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D6513F">
              <w:rPr>
                <w:szCs w:val="18"/>
              </w:rPr>
              <w:t xml:space="preserve"> minutes</w:t>
            </w:r>
          </w:p>
        </w:tc>
      </w:tr>
      <w:tr w:rsidR="00D6513F" w:rsidRPr="00B6236C" w14:paraId="4D77C072" w14:textId="77777777" w:rsidTr="000046D0">
        <w:trPr>
          <w:cantSplit/>
        </w:trPr>
        <w:tc>
          <w:tcPr>
            <w:tcW w:w="6660" w:type="dxa"/>
          </w:tcPr>
          <w:p w14:paraId="23F3103D" w14:textId="6575AB40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Initial Class Diagram</w:t>
            </w:r>
          </w:p>
        </w:tc>
        <w:tc>
          <w:tcPr>
            <w:tcW w:w="3420" w:type="dxa"/>
          </w:tcPr>
          <w:p w14:paraId="3EC2AD1B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D6513F" w:rsidRPr="00B6236C" w14:paraId="206F29B6" w14:textId="77777777" w:rsidTr="000046D0">
        <w:trPr>
          <w:cantSplit/>
        </w:trPr>
        <w:tc>
          <w:tcPr>
            <w:tcW w:w="6660" w:type="dxa"/>
          </w:tcPr>
          <w:p w14:paraId="061EB4E0" w14:textId="5A507D15" w:rsidR="00D6513F" w:rsidRPr="00B6236C" w:rsidRDefault="00982237" w:rsidP="00982237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ERD </w:t>
            </w:r>
          </w:p>
        </w:tc>
        <w:tc>
          <w:tcPr>
            <w:tcW w:w="3420" w:type="dxa"/>
          </w:tcPr>
          <w:p w14:paraId="630DB895" w14:textId="79927336" w:rsidR="00D6513F" w:rsidRPr="00B6236C" w:rsidRDefault="00982237" w:rsidP="00982237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D6513F" w:rsidRPr="00B6236C" w14:paraId="659B8A29" w14:textId="77777777" w:rsidTr="000046D0">
        <w:trPr>
          <w:cantSplit/>
        </w:trPr>
        <w:tc>
          <w:tcPr>
            <w:tcW w:w="6660" w:type="dxa"/>
          </w:tcPr>
          <w:p w14:paraId="639FEF13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</w:tcPr>
          <w:p w14:paraId="09A3A271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1B10412E" w14:textId="77777777" w:rsidR="00D6513F" w:rsidRPr="00B6236C" w:rsidRDefault="00D6513F" w:rsidP="00D6513F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0"/>
        <w:gridCol w:w="3420"/>
      </w:tblGrid>
      <w:tr w:rsidR="00D6513F" w:rsidRPr="00B6236C" w14:paraId="1B062725" w14:textId="77777777" w:rsidTr="000046D0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59A145F8" w14:textId="77777777" w:rsidR="00D6513F" w:rsidRPr="00B6236C" w:rsidRDefault="00D6513F" w:rsidP="000046D0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D6513F" w:rsidRPr="00B6236C" w14:paraId="6AC3FD7C" w14:textId="77777777" w:rsidTr="000046D0">
        <w:trPr>
          <w:cantSplit/>
        </w:trPr>
        <w:tc>
          <w:tcPr>
            <w:tcW w:w="3870" w:type="dxa"/>
            <w:shd w:val="pct12" w:color="auto" w:fill="FFFFFF"/>
          </w:tcPr>
          <w:p w14:paraId="56186712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pct12" w:color="auto" w:fill="FFFFFF"/>
          </w:tcPr>
          <w:p w14:paraId="0136F2F6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pct12" w:color="auto" w:fill="FFFFFF"/>
          </w:tcPr>
          <w:p w14:paraId="34137D8B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D6513F" w:rsidRPr="00B6236C" w14:paraId="583203C0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E06808" w14:textId="31B41BCB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Based on users roles and actions with the website and it’s accessibility 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B03E54D" w14:textId="78FCA37E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roles were decided and their interaction with the webstie designed as use case.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F80B87B" w14:textId="7CA99260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Use case generated based on user roles and their interaction.</w:t>
            </w:r>
          </w:p>
        </w:tc>
      </w:tr>
      <w:tr w:rsidR="00D6513F" w:rsidRPr="00B6236C" w14:paraId="3ED3B867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C6B804" w14:textId="209450C8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Based on requirements and assumptions Intial class diagram was decided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F8E2E13" w14:textId="17715EEC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Initial class diagram was analyzed.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C8A405B" w14:textId="2229F67F" w:rsidR="00D6513F" w:rsidRPr="00B6236C" w:rsidRDefault="00982237" w:rsidP="000046D0">
            <w:pPr>
              <w:pStyle w:val="CovFormText"/>
              <w:keepNext/>
              <w:keepLines/>
              <w:ind w:left="360"/>
              <w:jc w:val="center"/>
              <w:rPr>
                <w:szCs w:val="18"/>
              </w:rPr>
            </w:pPr>
            <w:r>
              <w:rPr>
                <w:szCs w:val="18"/>
              </w:rPr>
              <w:t>Initial class diagram was developed.</w:t>
            </w:r>
          </w:p>
        </w:tc>
      </w:tr>
      <w:tr w:rsidR="00D6513F" w:rsidRPr="00B6236C" w14:paraId="2E3F9655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61CFC" w14:textId="058A5080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ERD was designed </w:t>
            </w:r>
            <w:r w:rsidR="00E50092">
              <w:rPr>
                <w:szCs w:val="18"/>
              </w:rPr>
              <w:t>based on project requriements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1A2DA06" w14:textId="3A4FB809" w:rsidR="00D6513F" w:rsidRPr="00B6236C" w:rsidRDefault="00E50092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ERD scope was analyzed.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F92CFED" w14:textId="253A84C8" w:rsidR="00D6513F" w:rsidRPr="00B6236C" w:rsidRDefault="00E50092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ERD was designed</w:t>
            </w:r>
            <w:r w:rsidR="00216312">
              <w:rPr>
                <w:szCs w:val="18"/>
              </w:rPr>
              <w:t>.</w:t>
            </w:r>
          </w:p>
        </w:tc>
      </w:tr>
      <w:tr w:rsidR="00D6513F" w:rsidRPr="00B6236C" w14:paraId="68C6C533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8770F8C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6A9C5170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09ED1EE4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2C883475" w14:textId="77777777" w:rsidR="00D6513F" w:rsidRDefault="00D6513F" w:rsidP="00D6513F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D6513F" w:rsidRPr="006B4126" w14:paraId="4749C38F" w14:textId="77777777" w:rsidTr="000046D0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00513ACF" w14:textId="77777777" w:rsidR="00D6513F" w:rsidRPr="006B4126" w:rsidRDefault="00D6513F" w:rsidP="000046D0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6513F" w:rsidRPr="006B4126" w14:paraId="067831E2" w14:textId="77777777" w:rsidTr="000046D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3E00CCE" w14:textId="77777777" w:rsidR="00D6513F" w:rsidRPr="006B4126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82A7A" w14:textId="6AC3F49B" w:rsidR="00D6513F" w:rsidRPr="006B4126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10/0</w:t>
            </w:r>
            <w:r w:rsidR="000637D2">
              <w:rPr>
                <w:szCs w:val="18"/>
              </w:rPr>
              <w:t>5</w:t>
            </w:r>
            <w:r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2627D09" w14:textId="77777777" w:rsidR="00D6513F" w:rsidRPr="006B4126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39FB5" w14:textId="77777777" w:rsidR="00D6513F" w:rsidRPr="006B4126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9.30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3F2A9A3" w14:textId="77777777" w:rsidR="00D6513F" w:rsidRPr="006B4126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2A59B" w14:textId="77777777" w:rsidR="00D6513F" w:rsidRPr="006B4126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D6513F" w:rsidRPr="006B4126" w14:paraId="71D40E64" w14:textId="77777777" w:rsidTr="000046D0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C1E6745" w14:textId="77777777" w:rsidR="00D6513F" w:rsidRPr="006B4126" w:rsidRDefault="00D6513F" w:rsidP="000046D0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6C9670" w14:textId="4E6F5A77" w:rsidR="00D6513F" w:rsidRPr="006B4126" w:rsidRDefault="000637D2" w:rsidP="000046D0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Wireframe, Scratch and </w:t>
            </w:r>
            <w:r w:rsidR="00A32DF6" w:rsidRPr="00A32DF6">
              <w:rPr>
                <w:b w:val="0"/>
                <w:szCs w:val="18"/>
              </w:rPr>
              <w:t>Information Architecture</w:t>
            </w:r>
          </w:p>
        </w:tc>
      </w:tr>
    </w:tbl>
    <w:p w14:paraId="70FFAD04" w14:textId="706BE784" w:rsidR="00754DCB" w:rsidRDefault="00754DCB" w:rsidP="001538A8"/>
    <w:p w14:paraId="22F928AD" w14:textId="77777777" w:rsidR="00754DCB" w:rsidRDefault="00754DCB" w:rsidP="00754DCB">
      <w:pPr>
        <w:jc w:val="center"/>
      </w:pPr>
      <w:r>
        <w:br w:type="page"/>
      </w:r>
    </w:p>
    <w:p w14:paraId="769DACB5" w14:textId="346525C3" w:rsidR="00754DCB" w:rsidRDefault="00754DCB" w:rsidP="00754DCB">
      <w:pPr>
        <w:jc w:val="center"/>
        <w:rPr>
          <w:b/>
          <w:color w:val="800080"/>
          <w:szCs w:val="24"/>
        </w:rPr>
      </w:pPr>
      <w:r>
        <w:rPr>
          <w:b/>
          <w:color w:val="800080"/>
          <w:szCs w:val="24"/>
        </w:rPr>
        <w:lastRenderedPageBreak/>
        <w:t>Final Runners</w:t>
      </w:r>
    </w:p>
    <w:p w14:paraId="19F7A267" w14:textId="77777777" w:rsidR="00754DCB" w:rsidRDefault="00754DCB" w:rsidP="00754DCB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4C1E0CA1" w14:textId="77777777" w:rsidR="00754DCB" w:rsidRDefault="00754DCB" w:rsidP="00754DCB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754DCB" w:rsidRPr="00B6236C" w14:paraId="21AEDEA8" w14:textId="77777777" w:rsidTr="000046D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7D753B5" w14:textId="77777777" w:rsidR="00754DCB" w:rsidRPr="00B6236C" w:rsidRDefault="00754DCB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5AB30AB6" w14:textId="77777777" w:rsidR="00754DCB" w:rsidRPr="00B6236C" w:rsidRDefault="00754DCB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754DCB" w:rsidRPr="00B6236C" w14:paraId="3D1989FD" w14:textId="77777777" w:rsidTr="000046D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CA09425" w14:textId="77777777" w:rsidR="00754DCB" w:rsidRPr="00B6236C" w:rsidRDefault="00754DCB" w:rsidP="000046D0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4760235C" w14:textId="0D0E10B2" w:rsidR="00754DCB" w:rsidRPr="00B6236C" w:rsidRDefault="00754DCB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10/05/2020</w:t>
            </w:r>
          </w:p>
        </w:tc>
        <w:tc>
          <w:tcPr>
            <w:tcW w:w="1800" w:type="dxa"/>
            <w:shd w:val="pct12" w:color="auto" w:fill="FFFFFF"/>
          </w:tcPr>
          <w:p w14:paraId="4E396B0B" w14:textId="77777777" w:rsidR="00754DCB" w:rsidRPr="00B6236C" w:rsidRDefault="00754DCB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0BCC710C" w14:textId="77777777" w:rsidR="00754DCB" w:rsidRPr="00B6236C" w:rsidRDefault="00754DCB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9.30 PM</w:t>
            </w:r>
          </w:p>
        </w:tc>
      </w:tr>
      <w:tr w:rsidR="00754DCB" w:rsidRPr="00B6236C" w14:paraId="01B690AE" w14:textId="77777777" w:rsidTr="000046D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7CF8455" w14:textId="77777777" w:rsidR="00754DCB" w:rsidRPr="00B6236C" w:rsidRDefault="00754DCB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14670E" w14:textId="77777777" w:rsidR="00754DCB" w:rsidRPr="00B6236C" w:rsidRDefault="00754DCB" w:rsidP="000046D0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1CC24414" w14:textId="77777777" w:rsidR="00754DCB" w:rsidRPr="00B6236C" w:rsidRDefault="00754DCB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3BA6B63" w14:textId="77777777" w:rsidR="00754DCB" w:rsidRPr="00B6236C" w:rsidRDefault="00754DCB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53D92346" w14:textId="77777777" w:rsidR="00754DCB" w:rsidRPr="00B6236C" w:rsidRDefault="00754DCB" w:rsidP="00754DCB">
      <w:pPr>
        <w:jc w:val="center"/>
        <w:rPr>
          <w:sz w:val="18"/>
          <w:szCs w:val="18"/>
        </w:rPr>
      </w:pPr>
    </w:p>
    <w:tbl>
      <w:tblPr>
        <w:tblW w:w="10092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92"/>
      </w:tblGrid>
      <w:tr w:rsidR="00754DCB" w:rsidRPr="00B6236C" w14:paraId="2C8CE1B2" w14:textId="77777777" w:rsidTr="000046D0">
        <w:trPr>
          <w:cantSplit/>
          <w:trHeight w:val="250"/>
        </w:trPr>
        <w:tc>
          <w:tcPr>
            <w:tcW w:w="10092" w:type="dxa"/>
            <w:tcBorders>
              <w:bottom w:val="nil"/>
            </w:tcBorders>
            <w:shd w:val="clear" w:color="auto" w:fill="800080"/>
          </w:tcPr>
          <w:p w14:paraId="4C2B19E2" w14:textId="77777777" w:rsidR="00754DCB" w:rsidRPr="00B6236C" w:rsidRDefault="00754DCB" w:rsidP="000046D0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754DCB" w:rsidRPr="00B6236C" w14:paraId="32AEF6D0" w14:textId="77777777" w:rsidTr="000046D0">
        <w:trPr>
          <w:cantSplit/>
          <w:trHeight w:val="862"/>
        </w:trPr>
        <w:tc>
          <w:tcPr>
            <w:tcW w:w="10092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3BB4767" w14:textId="3FCB2E92" w:rsidR="00754DCB" w:rsidRPr="001538A8" w:rsidRDefault="00A32DF6" w:rsidP="000046D0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Wireframe, Scratch and </w:t>
            </w:r>
            <w:r w:rsidRPr="00A32DF6">
              <w:rPr>
                <w:b w:val="0"/>
                <w:szCs w:val="18"/>
              </w:rPr>
              <w:t>Information Architecture</w:t>
            </w:r>
          </w:p>
        </w:tc>
      </w:tr>
    </w:tbl>
    <w:p w14:paraId="7D3F4C78" w14:textId="77777777" w:rsidR="00754DCB" w:rsidRPr="00B6236C" w:rsidRDefault="00754DCB" w:rsidP="00754DCB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600"/>
        <w:gridCol w:w="3420"/>
      </w:tblGrid>
      <w:tr w:rsidR="00754DCB" w:rsidRPr="00B6236C" w14:paraId="55AB1133" w14:textId="77777777" w:rsidTr="000046D0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0659FAB" w14:textId="77777777" w:rsidR="00754DCB" w:rsidRPr="00B6236C" w:rsidRDefault="00754DCB" w:rsidP="000046D0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754DCB" w:rsidRPr="00B6236C" w14:paraId="364C290C" w14:textId="77777777" w:rsidTr="000046D0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1EBFC692" w14:textId="77777777" w:rsidR="00754DCB" w:rsidRPr="00B6236C" w:rsidRDefault="00754DCB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3E318643" w14:textId="77777777" w:rsidR="00754DCB" w:rsidRPr="00B6236C" w:rsidRDefault="00754DCB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pct12" w:color="auto" w:fill="FFFFFF"/>
          </w:tcPr>
          <w:p w14:paraId="0CF88D2A" w14:textId="77777777" w:rsidR="00754DCB" w:rsidRPr="00B6236C" w:rsidRDefault="00754DCB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754DCB" w:rsidRPr="00B6236C" w14:paraId="01558EDD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CF9252" w14:textId="77777777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2D08EB" w14:textId="77777777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ABBCA88" w14:textId="77777777" w:rsidR="00754DCB" w:rsidRPr="00B6236C" w:rsidRDefault="00754DCB" w:rsidP="000046D0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754DCB" w:rsidRPr="00B6236C" w14:paraId="61F44D92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566464" w14:textId="77777777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561B54" w14:textId="77777777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5636A5D" w14:textId="77777777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754DCB" w:rsidRPr="00B6236C" w14:paraId="538C2BC9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50C76E" w14:textId="5A924FFE" w:rsidR="00754DCB" w:rsidRPr="00B6236C" w:rsidRDefault="003343D8" w:rsidP="000046D0">
            <w:pPr>
              <w:pStyle w:val="CovFormText"/>
              <w:jc w:val="center"/>
              <w:rPr>
                <w:szCs w:val="18"/>
              </w:rPr>
            </w:pPr>
            <w:r w:rsidRPr="003343D8">
              <w:rPr>
                <w:szCs w:val="18"/>
              </w:rPr>
              <w:t>ms6838h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FCEA8" w14:textId="06FDFC87" w:rsidR="00754DCB" w:rsidRPr="00B6236C" w:rsidRDefault="003343D8" w:rsidP="000046D0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Tester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A7DB12" w14:textId="20802B1E" w:rsidR="00754DCB" w:rsidRPr="00B6236C" w:rsidRDefault="003343D8" w:rsidP="000046D0">
            <w:pPr>
              <w:pStyle w:val="CovFormText"/>
              <w:jc w:val="center"/>
              <w:rPr>
                <w:szCs w:val="18"/>
              </w:rPr>
            </w:pPr>
            <w:r w:rsidRPr="003343D8">
              <w:rPr>
                <w:szCs w:val="18"/>
              </w:rPr>
              <w:t>1000757@daffofil.ac</w:t>
            </w:r>
          </w:p>
        </w:tc>
      </w:tr>
      <w:tr w:rsidR="00754DCB" w:rsidRPr="00B6236C" w14:paraId="14F2EDB4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378AD96" w14:textId="45936598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7A83F18" w14:textId="69CF022D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5C8928E6" w14:textId="5E832FD6" w:rsidR="00754DCB" w:rsidRPr="00B6236C" w:rsidRDefault="00754DCB" w:rsidP="000046D0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4695C651" w14:textId="77777777" w:rsidR="00754DCB" w:rsidRPr="00B6236C" w:rsidRDefault="00754DCB" w:rsidP="00754DCB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0"/>
        <w:gridCol w:w="3420"/>
      </w:tblGrid>
      <w:tr w:rsidR="00754DCB" w:rsidRPr="00B6236C" w14:paraId="60CA4985" w14:textId="77777777" w:rsidTr="000046D0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AE5E68B" w14:textId="77777777" w:rsidR="00754DCB" w:rsidRPr="00B6236C" w:rsidRDefault="00754DCB" w:rsidP="000046D0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754DCB" w:rsidRPr="00B6236C" w14:paraId="2EE326DC" w14:textId="77777777" w:rsidTr="000046D0">
        <w:trPr>
          <w:cantSplit/>
        </w:trPr>
        <w:tc>
          <w:tcPr>
            <w:tcW w:w="6660" w:type="dxa"/>
            <w:shd w:val="pct12" w:color="auto" w:fill="FFFFFF"/>
          </w:tcPr>
          <w:p w14:paraId="4B736A3A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420" w:type="dxa"/>
            <w:shd w:val="pct12" w:color="auto" w:fill="FFFFFF"/>
          </w:tcPr>
          <w:p w14:paraId="25BF1707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754DCB" w:rsidRPr="00B6236C" w14:paraId="37F12ABC" w14:textId="77777777" w:rsidTr="000046D0">
        <w:trPr>
          <w:cantSplit/>
        </w:trPr>
        <w:tc>
          <w:tcPr>
            <w:tcW w:w="6660" w:type="dxa"/>
          </w:tcPr>
          <w:p w14:paraId="5B568C0E" w14:textId="1F05DC48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b/>
                <w:szCs w:val="18"/>
              </w:rPr>
              <w:t>Scratch</w:t>
            </w:r>
          </w:p>
        </w:tc>
        <w:tc>
          <w:tcPr>
            <w:tcW w:w="3420" w:type="dxa"/>
          </w:tcPr>
          <w:p w14:paraId="2247CF87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754DCB" w:rsidRPr="00B6236C" w14:paraId="425C5423" w14:textId="77777777" w:rsidTr="000046D0">
        <w:trPr>
          <w:cantSplit/>
        </w:trPr>
        <w:tc>
          <w:tcPr>
            <w:tcW w:w="6660" w:type="dxa"/>
          </w:tcPr>
          <w:p w14:paraId="3A014D15" w14:textId="700429AC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b/>
                <w:szCs w:val="18"/>
              </w:rPr>
              <w:t>Wireframe</w:t>
            </w:r>
          </w:p>
        </w:tc>
        <w:tc>
          <w:tcPr>
            <w:tcW w:w="3420" w:type="dxa"/>
          </w:tcPr>
          <w:p w14:paraId="5EF6EFDA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754DCB" w:rsidRPr="00B6236C" w14:paraId="16ACB14F" w14:textId="77777777" w:rsidTr="000046D0">
        <w:trPr>
          <w:cantSplit/>
        </w:trPr>
        <w:tc>
          <w:tcPr>
            <w:tcW w:w="6660" w:type="dxa"/>
          </w:tcPr>
          <w:p w14:paraId="6B14A9AA" w14:textId="0D227DB6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 w:rsidRPr="00A32DF6">
              <w:rPr>
                <w:szCs w:val="18"/>
              </w:rPr>
              <w:t>Information Architecture</w:t>
            </w:r>
          </w:p>
        </w:tc>
        <w:tc>
          <w:tcPr>
            <w:tcW w:w="3420" w:type="dxa"/>
          </w:tcPr>
          <w:p w14:paraId="12BDCEA1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754DCB" w:rsidRPr="00B6236C" w14:paraId="1A21395F" w14:textId="77777777" w:rsidTr="000046D0">
        <w:trPr>
          <w:cantSplit/>
        </w:trPr>
        <w:tc>
          <w:tcPr>
            <w:tcW w:w="6660" w:type="dxa"/>
          </w:tcPr>
          <w:p w14:paraId="7A1AEDBA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</w:tcPr>
          <w:p w14:paraId="761EE417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bookmarkStart w:id="0" w:name="_GoBack"/>
        <w:bookmarkEnd w:id="0"/>
      </w:tr>
    </w:tbl>
    <w:p w14:paraId="07A2C476" w14:textId="77777777" w:rsidR="00754DCB" w:rsidRPr="00B6236C" w:rsidRDefault="00754DCB" w:rsidP="00754DCB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0"/>
        <w:gridCol w:w="3420"/>
      </w:tblGrid>
      <w:tr w:rsidR="00754DCB" w:rsidRPr="00B6236C" w14:paraId="5D9F9A98" w14:textId="77777777" w:rsidTr="000046D0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0A579945" w14:textId="77777777" w:rsidR="00754DCB" w:rsidRPr="00B6236C" w:rsidRDefault="00754DCB" w:rsidP="000046D0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754DCB" w:rsidRPr="00B6236C" w14:paraId="523EF5D3" w14:textId="77777777" w:rsidTr="000046D0">
        <w:trPr>
          <w:cantSplit/>
        </w:trPr>
        <w:tc>
          <w:tcPr>
            <w:tcW w:w="3870" w:type="dxa"/>
            <w:shd w:val="pct12" w:color="auto" w:fill="FFFFFF"/>
          </w:tcPr>
          <w:p w14:paraId="4EFAB1B4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pct12" w:color="auto" w:fill="FFFFFF"/>
          </w:tcPr>
          <w:p w14:paraId="0280233B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pct12" w:color="auto" w:fill="FFFFFF"/>
          </w:tcPr>
          <w:p w14:paraId="08D443F0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754DCB" w:rsidRPr="00B6236C" w14:paraId="7D2B60C6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6993DB" w14:textId="58E698A0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Website Scratch analysis</w:t>
            </w:r>
            <w:r w:rsidR="00754DCB">
              <w:rPr>
                <w:szCs w:val="18"/>
              </w:rPr>
              <w:t xml:space="preserve"> </w:t>
            </w:r>
            <w:r>
              <w:rPr>
                <w:szCs w:val="18"/>
              </w:rPr>
              <w:t>regarding the live website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15A1EE8" w14:textId="013E5CC5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8 pages scratches were made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960AF21" w14:textId="5DCC66FB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Site scratches was analyzed</w:t>
            </w:r>
          </w:p>
        </w:tc>
      </w:tr>
      <w:tr w:rsidR="00754DCB" w:rsidRPr="00B6236C" w14:paraId="14B9E55F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2C7954" w14:textId="58E4DA84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Website wireframe analysis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937467C" w14:textId="32ABBC90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Wireframes were analyzed based on scratches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897DB04" w14:textId="17B9A3ED" w:rsidR="00754DCB" w:rsidRPr="00B6236C" w:rsidRDefault="00A32DF6" w:rsidP="000046D0">
            <w:pPr>
              <w:pStyle w:val="CovFormText"/>
              <w:keepNext/>
              <w:keepLines/>
              <w:ind w:left="360"/>
              <w:jc w:val="center"/>
              <w:rPr>
                <w:szCs w:val="18"/>
              </w:rPr>
            </w:pPr>
            <w:r>
              <w:rPr>
                <w:szCs w:val="18"/>
              </w:rPr>
              <w:t>Wireframes were designed and developed</w:t>
            </w:r>
          </w:p>
        </w:tc>
      </w:tr>
      <w:tr w:rsidR="00754DCB" w:rsidRPr="00B6236C" w14:paraId="5B779E7F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A13AD7" w14:textId="79D9BB3B" w:rsidR="00754DCB" w:rsidRPr="00B6236C" w:rsidRDefault="00E13EF1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Information architecture based on site navigation was analyzed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65B0EF7" w14:textId="02F64669" w:rsidR="00754DCB" w:rsidRPr="00B6236C" w:rsidRDefault="00E13EF1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No decision was taken since the real site had not site map.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E59F0CB" w14:textId="7880A05B" w:rsidR="00754DCB" w:rsidRPr="00B6236C" w:rsidRDefault="00E13EF1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Future analysis will be required</w:t>
            </w:r>
          </w:p>
        </w:tc>
      </w:tr>
      <w:tr w:rsidR="00754DCB" w:rsidRPr="00B6236C" w14:paraId="11424FD6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70846A1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338A55D2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5D0B3021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37FD8329" w14:textId="77777777" w:rsidR="00754DCB" w:rsidRDefault="00754DCB" w:rsidP="00754DCB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754DCB" w:rsidRPr="006B4126" w14:paraId="1B89ACE2" w14:textId="77777777" w:rsidTr="000046D0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139D7B23" w14:textId="77777777" w:rsidR="00754DCB" w:rsidRPr="006B4126" w:rsidRDefault="00754DCB" w:rsidP="000046D0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754DCB" w:rsidRPr="006B4126" w14:paraId="4405E56E" w14:textId="77777777" w:rsidTr="000046D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BBA124D" w14:textId="77777777" w:rsidR="00754DCB" w:rsidRPr="006B4126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CD049" w14:textId="73F43323" w:rsidR="00754DCB" w:rsidRPr="006B4126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10/</w:t>
            </w:r>
            <w:r w:rsidR="00E13EF1">
              <w:rPr>
                <w:szCs w:val="18"/>
              </w:rPr>
              <w:t>11</w:t>
            </w:r>
            <w:r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FAF8931" w14:textId="77777777" w:rsidR="00754DCB" w:rsidRPr="006B4126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EDC43" w14:textId="77777777" w:rsidR="00754DCB" w:rsidRPr="006B4126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9.30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CC4F0C7" w14:textId="77777777" w:rsidR="00754DCB" w:rsidRPr="006B4126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5AE1F" w14:textId="77777777" w:rsidR="00754DCB" w:rsidRPr="006B4126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754DCB" w:rsidRPr="006B4126" w14:paraId="6B7A27E4" w14:textId="77777777" w:rsidTr="000046D0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13F84B4" w14:textId="77777777" w:rsidR="00754DCB" w:rsidRPr="006B4126" w:rsidRDefault="00754DCB" w:rsidP="000046D0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D2BBC3" w14:textId="51E11317" w:rsidR="00754DCB" w:rsidRPr="006B4126" w:rsidRDefault="00E13EF1" w:rsidP="000046D0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SharePoint site structure and landing page development.</w:t>
            </w:r>
          </w:p>
        </w:tc>
      </w:tr>
    </w:tbl>
    <w:p w14:paraId="5B79F2FE" w14:textId="77777777" w:rsidR="001538A8" w:rsidRPr="001538A8" w:rsidRDefault="001538A8" w:rsidP="001538A8"/>
    <w:sectPr w:rsidR="001538A8" w:rsidRPr="001538A8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56155" w14:textId="77777777" w:rsidR="00EA4891" w:rsidRDefault="00EA4891">
      <w:r>
        <w:separator/>
      </w:r>
    </w:p>
  </w:endnote>
  <w:endnote w:type="continuationSeparator" w:id="0">
    <w:p w14:paraId="6246AB20" w14:textId="77777777" w:rsidR="00EA4891" w:rsidRDefault="00EA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12F59" w14:textId="77777777" w:rsidR="00EA4891" w:rsidRPr="002A6FDA" w:rsidRDefault="00EA4891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2C90C" w14:textId="77777777" w:rsidR="00EA4891" w:rsidRDefault="00EA4891">
      <w:r>
        <w:separator/>
      </w:r>
    </w:p>
  </w:footnote>
  <w:footnote w:type="continuationSeparator" w:id="0">
    <w:p w14:paraId="7A9FB467" w14:textId="77777777" w:rsidR="00EA4891" w:rsidRDefault="00EA4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7EEAB" w14:textId="68F5F7AD" w:rsidR="00EA4891" w:rsidRDefault="00EA4891" w:rsidP="00540BEA">
    <w:pPr>
      <w:pStyle w:val="Header"/>
      <w:jc w:val="center"/>
    </w:pPr>
    <w:r>
      <w:t>ICM Group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5E2777"/>
    <w:multiLevelType w:val="hybridMultilevel"/>
    <w:tmpl w:val="EEEC5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F61BD"/>
    <w:multiLevelType w:val="hybridMultilevel"/>
    <w:tmpl w:val="3FDC4B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2030FA"/>
    <w:multiLevelType w:val="hybridMultilevel"/>
    <w:tmpl w:val="EEEC5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637D2"/>
    <w:rsid w:val="000C4B94"/>
    <w:rsid w:val="000F2D04"/>
    <w:rsid w:val="001071C3"/>
    <w:rsid w:val="001538A8"/>
    <w:rsid w:val="00155255"/>
    <w:rsid w:val="001C1228"/>
    <w:rsid w:val="001D7DC5"/>
    <w:rsid w:val="00216312"/>
    <w:rsid w:val="002323E3"/>
    <w:rsid w:val="002651DE"/>
    <w:rsid w:val="00270691"/>
    <w:rsid w:val="002A6FDA"/>
    <w:rsid w:val="00321F26"/>
    <w:rsid w:val="003343D8"/>
    <w:rsid w:val="00361221"/>
    <w:rsid w:val="003A4028"/>
    <w:rsid w:val="003B2F07"/>
    <w:rsid w:val="004266D5"/>
    <w:rsid w:val="00434BC7"/>
    <w:rsid w:val="00476A2F"/>
    <w:rsid w:val="004D42BB"/>
    <w:rsid w:val="00513A4A"/>
    <w:rsid w:val="00527B5C"/>
    <w:rsid w:val="00527B80"/>
    <w:rsid w:val="0053679B"/>
    <w:rsid w:val="00540BEA"/>
    <w:rsid w:val="0059250D"/>
    <w:rsid w:val="005A6D89"/>
    <w:rsid w:val="0060634B"/>
    <w:rsid w:val="00731E55"/>
    <w:rsid w:val="00754DCB"/>
    <w:rsid w:val="00771456"/>
    <w:rsid w:val="008013ED"/>
    <w:rsid w:val="00842848"/>
    <w:rsid w:val="00857CFB"/>
    <w:rsid w:val="008623C9"/>
    <w:rsid w:val="008629F4"/>
    <w:rsid w:val="008D414E"/>
    <w:rsid w:val="008E589B"/>
    <w:rsid w:val="0090369F"/>
    <w:rsid w:val="00927B59"/>
    <w:rsid w:val="00936A36"/>
    <w:rsid w:val="00982237"/>
    <w:rsid w:val="00994050"/>
    <w:rsid w:val="00995061"/>
    <w:rsid w:val="009D6FA6"/>
    <w:rsid w:val="009F19E3"/>
    <w:rsid w:val="00A32DF6"/>
    <w:rsid w:val="00A45828"/>
    <w:rsid w:val="00A61E47"/>
    <w:rsid w:val="00AA44D2"/>
    <w:rsid w:val="00AF26B6"/>
    <w:rsid w:val="00AF5F7A"/>
    <w:rsid w:val="00B36BC4"/>
    <w:rsid w:val="00B6236C"/>
    <w:rsid w:val="00B77543"/>
    <w:rsid w:val="00B941A9"/>
    <w:rsid w:val="00C132C7"/>
    <w:rsid w:val="00C4155B"/>
    <w:rsid w:val="00C6291B"/>
    <w:rsid w:val="00C6372C"/>
    <w:rsid w:val="00C94BEB"/>
    <w:rsid w:val="00D1263A"/>
    <w:rsid w:val="00D505EE"/>
    <w:rsid w:val="00D6513F"/>
    <w:rsid w:val="00D70ECF"/>
    <w:rsid w:val="00DB7394"/>
    <w:rsid w:val="00E13EF1"/>
    <w:rsid w:val="00E50092"/>
    <w:rsid w:val="00EA4891"/>
    <w:rsid w:val="00EC4ABF"/>
    <w:rsid w:val="00EF10DF"/>
    <w:rsid w:val="00F15879"/>
    <w:rsid w:val="00F24950"/>
    <w:rsid w:val="00F414D6"/>
    <w:rsid w:val="00F66579"/>
    <w:rsid w:val="00FB0C1A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7E3DDF3C"/>
  <w15:chartTrackingRefBased/>
  <w15:docId w15:val="{254DD6A4-6605-4EE5-B9B5-EEEC6C04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9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10</TotalTime>
  <Pages>9</Pages>
  <Words>1435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Fahad M Kamal</cp:lastModifiedBy>
  <cp:revision>4</cp:revision>
  <cp:lastPrinted>2007-02-07T03:13:00Z</cp:lastPrinted>
  <dcterms:created xsi:type="dcterms:W3CDTF">2020-10-13T17:14:00Z</dcterms:created>
  <dcterms:modified xsi:type="dcterms:W3CDTF">2020-10-16T04:33:00Z</dcterms:modified>
  <cp:category>Rev 1.1;last template edit 3-5-05 gje</cp:category>
</cp:coreProperties>
</file>